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47B5" w14:textId="4FB8D4A6" w:rsidR="000E32EE" w:rsidRPr="009C5C21" w:rsidRDefault="00000000" w:rsidP="00473CF2">
      <w:pPr>
        <w:pStyle w:val="Titre"/>
        <w:spacing w:line="360" w:lineRule="auto"/>
        <w:rPr>
          <w:color w:val="000000" w:themeColor="text1"/>
        </w:rPr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AA74A9477E6F49D89CB1A553B3249C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454CB">
            <w:t>Packet Tracer - Pratique de conception et de mise en œuvre VLSM</w:t>
          </w:r>
        </w:sdtContent>
      </w:sdt>
      <w:r w:rsidR="00E454CB">
        <w:rPr>
          <w:rStyle w:val="LabTitleInstVersred"/>
        </w:rPr>
        <w:t xml:space="preserve"> </w:t>
      </w:r>
      <w:r w:rsidR="000E32EE">
        <w:rPr>
          <w:color w:val="000000" w:themeColor="text1"/>
        </w:rPr>
        <w:t>Topologie</w:t>
      </w:r>
    </w:p>
    <w:p w14:paraId="2F20D215" w14:textId="77777777" w:rsidR="000E32EE" w:rsidRPr="004D25CA" w:rsidRDefault="000E32EE" w:rsidP="00D91B81">
      <w:pPr>
        <w:pStyle w:val="BodyTextL25"/>
        <w:spacing w:line="360" w:lineRule="auto"/>
      </w:pPr>
      <w:r>
        <w:t>Vous recevrez l'une des trois topologies possibles.</w:t>
      </w:r>
    </w:p>
    <w:p w14:paraId="1928359D" w14:textId="77777777" w:rsidR="000E32EE" w:rsidRPr="009C5C21" w:rsidRDefault="000E32EE" w:rsidP="00D91B81">
      <w:pPr>
        <w:pStyle w:val="Titre1"/>
        <w:numPr>
          <w:ilvl w:val="0"/>
          <w:numId w:val="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Table d’adressage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Ce tableau indique l'adressage du périphérique, l'interface, l'adresse IP et le masque de sous-réseau. Au cours de cette activité, vous déterminerez l'adresse IP, le masque de sous-réseau et la passerelle par défaut pour les périphériques.  Saisissiez vos réponses dans les cellules vides."/>
      </w:tblPr>
      <w:tblGrid>
        <w:gridCol w:w="2157"/>
        <w:gridCol w:w="1463"/>
        <w:gridCol w:w="2210"/>
        <w:gridCol w:w="2210"/>
        <w:gridCol w:w="1866"/>
      </w:tblGrid>
      <w:tr w:rsidR="000E32EE" w:rsidRPr="004D25CA" w14:paraId="3F50CC09" w14:textId="77777777" w:rsidTr="0038218A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9D948A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Périphérique</w:t>
            </w:r>
          </w:p>
        </w:tc>
        <w:tc>
          <w:tcPr>
            <w:tcW w:w="1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583711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456537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Adresse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48A0E2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Masque de sous-réseau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50D6E5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Passerelle par défaut</w:t>
            </w:r>
          </w:p>
        </w:tc>
      </w:tr>
      <w:tr w:rsidR="001C6638" w:rsidRPr="005E372D" w14:paraId="78D9CE40" w14:textId="77777777" w:rsidTr="00501C0D">
        <w:trPr>
          <w:cantSplit/>
          <w:jc w:val="center"/>
        </w:trPr>
        <w:tc>
          <w:tcPr>
            <w:tcW w:w="2157" w:type="dxa"/>
            <w:vMerge w:val="restart"/>
            <w:vAlign w:val="center"/>
          </w:tcPr>
          <w:p w14:paraId="19B03BA1" w14:textId="171FBE3A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 w:rsidRPr="005E372D">
              <w:rPr>
                <w:color w:val="FF0000"/>
              </w:rPr>
              <w:t>Branch1</w:t>
            </w:r>
          </w:p>
        </w:tc>
        <w:tc>
          <w:tcPr>
            <w:tcW w:w="1463" w:type="dxa"/>
            <w:vAlign w:val="center"/>
          </w:tcPr>
          <w:p w14:paraId="18EC5879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3E0ACA49" w14:textId="089E3ACB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97</w:t>
            </w:r>
          </w:p>
        </w:tc>
        <w:tc>
          <w:tcPr>
            <w:tcW w:w="2210" w:type="dxa"/>
          </w:tcPr>
          <w:p w14:paraId="3EFF326E" w14:textId="7D9F3222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255.255.255.240 /28</w:t>
            </w:r>
          </w:p>
        </w:tc>
        <w:tc>
          <w:tcPr>
            <w:tcW w:w="1866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E6C9E" w14:textId="19CC01AF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b/>
                <w:bCs/>
              </w:rPr>
            </w:pPr>
            <w:r w:rsidRPr="00D146BD">
              <w:rPr>
                <w:b/>
                <w:bCs/>
              </w:rPr>
              <w:t>N/A</w:t>
            </w:r>
          </w:p>
        </w:tc>
      </w:tr>
      <w:tr w:rsidR="001C6638" w:rsidRPr="00172E54" w14:paraId="25F7B726" w14:textId="77777777" w:rsidTr="00501C0D">
        <w:trPr>
          <w:cantSplit/>
          <w:jc w:val="center"/>
        </w:trPr>
        <w:tc>
          <w:tcPr>
            <w:tcW w:w="2157" w:type="dxa"/>
            <w:vMerge/>
            <w:vAlign w:val="center"/>
          </w:tcPr>
          <w:p w14:paraId="56CA59D2" w14:textId="54F6B237" w:rsidR="001C6638" w:rsidRPr="005E372D" w:rsidRDefault="001C6638" w:rsidP="001C6638">
            <w:pPr>
              <w:pStyle w:val="TableText"/>
              <w:spacing w:line="360" w:lineRule="auto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63" w:type="dxa"/>
            <w:vAlign w:val="center"/>
          </w:tcPr>
          <w:p w14:paraId="2BE4AEC6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G0/1</w:t>
            </w:r>
          </w:p>
        </w:tc>
        <w:tc>
          <w:tcPr>
            <w:tcW w:w="2210" w:type="dxa"/>
            <w:vAlign w:val="center"/>
          </w:tcPr>
          <w:p w14:paraId="7F11A177" w14:textId="1A8BA56C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65</w:t>
            </w:r>
          </w:p>
        </w:tc>
        <w:tc>
          <w:tcPr>
            <w:tcW w:w="2210" w:type="dxa"/>
          </w:tcPr>
          <w:p w14:paraId="626C53A1" w14:textId="194106EC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255.255.255.224 /27</w:t>
            </w:r>
          </w:p>
        </w:tc>
        <w:tc>
          <w:tcPr>
            <w:tcW w:w="186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D13C00" w14:textId="191F482C" w:rsidR="001C6638" w:rsidRPr="00D146BD" w:rsidRDefault="001C6638" w:rsidP="001C6638">
            <w:pPr>
              <w:pStyle w:val="TableText"/>
              <w:spacing w:line="360" w:lineRule="auto"/>
              <w:jc w:val="center"/>
            </w:pPr>
          </w:p>
        </w:tc>
      </w:tr>
      <w:tr w:rsidR="001C6638" w:rsidRPr="00172E54" w14:paraId="34F9D3BC" w14:textId="77777777" w:rsidTr="00501C0D">
        <w:trPr>
          <w:cantSplit/>
          <w:jc w:val="center"/>
        </w:trPr>
        <w:tc>
          <w:tcPr>
            <w:tcW w:w="2157" w:type="dxa"/>
            <w:vMerge/>
            <w:tcBorders>
              <w:bottom w:val="single" w:sz="2" w:space="0" w:color="auto"/>
            </w:tcBorders>
            <w:vAlign w:val="center"/>
          </w:tcPr>
          <w:p w14:paraId="2B39FD0E" w14:textId="597E9D27" w:rsidR="001C6638" w:rsidRPr="005E372D" w:rsidRDefault="001C6638" w:rsidP="001C6638">
            <w:pPr>
              <w:pStyle w:val="ConfigWindow"/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463" w:type="dxa"/>
            <w:vAlign w:val="center"/>
          </w:tcPr>
          <w:p w14:paraId="6AADCA2A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14:paraId="2831A36C" w14:textId="79306244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121</w:t>
            </w:r>
          </w:p>
        </w:tc>
        <w:tc>
          <w:tcPr>
            <w:tcW w:w="2210" w:type="dxa"/>
          </w:tcPr>
          <w:p w14:paraId="13572ADF" w14:textId="6CBAF5BA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255.255.255.252 /30</w:t>
            </w:r>
          </w:p>
        </w:tc>
        <w:tc>
          <w:tcPr>
            <w:tcW w:w="186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146F2D" w14:textId="2F53B8CD" w:rsidR="001C6638" w:rsidRPr="00D146BD" w:rsidRDefault="001C6638" w:rsidP="001C6638">
            <w:pPr>
              <w:pStyle w:val="TableText"/>
              <w:spacing w:line="360" w:lineRule="auto"/>
              <w:jc w:val="center"/>
            </w:pPr>
          </w:p>
        </w:tc>
      </w:tr>
      <w:tr w:rsidR="001C6638" w:rsidRPr="00172E54" w14:paraId="5AE30F96" w14:textId="77777777" w:rsidTr="00501C0D">
        <w:trPr>
          <w:cantSplit/>
          <w:jc w:val="center"/>
        </w:trPr>
        <w:tc>
          <w:tcPr>
            <w:tcW w:w="2157" w:type="dxa"/>
            <w:vMerge w:val="restart"/>
            <w:vAlign w:val="center"/>
          </w:tcPr>
          <w:p w14:paraId="6F3CAA96" w14:textId="0E045166" w:rsidR="001C6638" w:rsidRPr="005E372D" w:rsidRDefault="001C6638" w:rsidP="001C6638">
            <w:pPr>
              <w:pStyle w:val="TableText"/>
              <w:spacing w:line="360" w:lineRule="auto"/>
              <w:jc w:val="center"/>
              <w:rPr>
                <w:color w:val="FF0000"/>
              </w:rPr>
            </w:pPr>
            <w:r w:rsidRPr="005E372D">
              <w:rPr>
                <w:color w:val="FF0000"/>
              </w:rPr>
              <w:t>Branch2</w:t>
            </w:r>
          </w:p>
        </w:tc>
        <w:tc>
          <w:tcPr>
            <w:tcW w:w="1463" w:type="dxa"/>
            <w:vAlign w:val="center"/>
          </w:tcPr>
          <w:p w14:paraId="05692DCA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2F0E4413" w14:textId="198DE4B5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113</w:t>
            </w:r>
          </w:p>
        </w:tc>
        <w:tc>
          <w:tcPr>
            <w:tcW w:w="2210" w:type="dxa"/>
          </w:tcPr>
          <w:p w14:paraId="51564E64" w14:textId="39D1A8CD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255.255.255.248 /29</w:t>
            </w:r>
          </w:p>
        </w:tc>
        <w:tc>
          <w:tcPr>
            <w:tcW w:w="186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0A22B9" w14:textId="301B6B65" w:rsidR="001C6638" w:rsidRPr="00D146BD" w:rsidRDefault="001C6638" w:rsidP="001C6638">
            <w:pPr>
              <w:pStyle w:val="TableText"/>
              <w:spacing w:line="360" w:lineRule="auto"/>
              <w:jc w:val="center"/>
            </w:pPr>
          </w:p>
        </w:tc>
      </w:tr>
      <w:tr w:rsidR="001C6638" w:rsidRPr="00172E54" w14:paraId="482FF59F" w14:textId="77777777" w:rsidTr="00501C0D">
        <w:trPr>
          <w:cantSplit/>
          <w:jc w:val="center"/>
        </w:trPr>
        <w:tc>
          <w:tcPr>
            <w:tcW w:w="2157" w:type="dxa"/>
            <w:vMerge/>
            <w:vAlign w:val="center"/>
          </w:tcPr>
          <w:p w14:paraId="53D9DB69" w14:textId="0323C334" w:rsidR="001C6638" w:rsidRPr="005E372D" w:rsidRDefault="001C6638" w:rsidP="001C6638">
            <w:pPr>
              <w:pStyle w:val="TableText"/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463" w:type="dxa"/>
            <w:vAlign w:val="center"/>
          </w:tcPr>
          <w:p w14:paraId="67C336E4" w14:textId="426964A6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G0/1</w:t>
            </w:r>
          </w:p>
        </w:tc>
        <w:tc>
          <w:tcPr>
            <w:tcW w:w="2210" w:type="dxa"/>
            <w:vAlign w:val="center"/>
          </w:tcPr>
          <w:p w14:paraId="471DAA4F" w14:textId="738BA128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</w:t>
            </w:r>
          </w:p>
        </w:tc>
        <w:tc>
          <w:tcPr>
            <w:tcW w:w="2210" w:type="dxa"/>
          </w:tcPr>
          <w:p w14:paraId="581B7E9A" w14:textId="74D6C7EB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255.255.255.192 /26</w:t>
            </w:r>
          </w:p>
        </w:tc>
        <w:tc>
          <w:tcPr>
            <w:tcW w:w="186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D4B4FC" w14:textId="6AB9A06A" w:rsidR="001C6638" w:rsidRPr="00D146BD" w:rsidRDefault="001C6638" w:rsidP="001C6638">
            <w:pPr>
              <w:pStyle w:val="TableText"/>
              <w:spacing w:line="360" w:lineRule="auto"/>
              <w:jc w:val="center"/>
            </w:pPr>
          </w:p>
        </w:tc>
      </w:tr>
      <w:tr w:rsidR="001C6638" w:rsidRPr="00172E54" w14:paraId="5A58D9AA" w14:textId="77777777" w:rsidTr="00501C0D">
        <w:trPr>
          <w:cantSplit/>
          <w:jc w:val="center"/>
        </w:trPr>
        <w:tc>
          <w:tcPr>
            <w:tcW w:w="2157" w:type="dxa"/>
            <w:vMerge/>
            <w:vAlign w:val="center"/>
          </w:tcPr>
          <w:p w14:paraId="72EEB8F0" w14:textId="59870750" w:rsidR="001C6638" w:rsidRPr="005E372D" w:rsidRDefault="001C6638" w:rsidP="001C6638">
            <w:pPr>
              <w:pStyle w:val="ConfigWindow"/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463" w:type="dxa"/>
            <w:vAlign w:val="center"/>
          </w:tcPr>
          <w:p w14:paraId="4B39C9C5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14:paraId="02FE6AB4" w14:textId="69EF4382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122</w:t>
            </w:r>
          </w:p>
        </w:tc>
        <w:tc>
          <w:tcPr>
            <w:tcW w:w="2210" w:type="dxa"/>
          </w:tcPr>
          <w:p w14:paraId="75503096" w14:textId="67B4D1DF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255.255.255.252 /30</w:t>
            </w:r>
          </w:p>
        </w:tc>
        <w:tc>
          <w:tcPr>
            <w:tcW w:w="186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64E95A" w14:textId="4F1C50B1" w:rsidR="001C6638" w:rsidRPr="00D146BD" w:rsidRDefault="001C6638" w:rsidP="001C6638">
            <w:pPr>
              <w:pStyle w:val="TableText"/>
              <w:spacing w:line="360" w:lineRule="auto"/>
              <w:jc w:val="center"/>
            </w:pPr>
          </w:p>
        </w:tc>
      </w:tr>
      <w:tr w:rsidR="001C6638" w:rsidRPr="00172E54" w14:paraId="546CA2CF" w14:textId="77777777" w:rsidTr="00501C0D">
        <w:trPr>
          <w:cantSplit/>
          <w:jc w:val="center"/>
        </w:trPr>
        <w:tc>
          <w:tcPr>
            <w:tcW w:w="2157" w:type="dxa"/>
            <w:vAlign w:val="center"/>
          </w:tcPr>
          <w:p w14:paraId="1DA342E6" w14:textId="170D7F37" w:rsidR="001C6638" w:rsidRPr="005E372D" w:rsidRDefault="001C6638" w:rsidP="001C6638">
            <w:pPr>
              <w:pStyle w:val="TableText"/>
              <w:spacing w:line="360" w:lineRule="auto"/>
              <w:jc w:val="center"/>
              <w:rPr>
                <w:color w:val="FF0000"/>
              </w:rPr>
            </w:pPr>
            <w:r w:rsidRPr="005E372D">
              <w:rPr>
                <w:color w:val="FF0000"/>
              </w:rPr>
              <w:t>Room-114</w:t>
            </w:r>
          </w:p>
        </w:tc>
        <w:tc>
          <w:tcPr>
            <w:tcW w:w="1463" w:type="dxa"/>
            <w:vAlign w:val="center"/>
          </w:tcPr>
          <w:p w14:paraId="1B4A39DD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VLAN 1</w:t>
            </w:r>
          </w:p>
        </w:tc>
        <w:tc>
          <w:tcPr>
            <w:tcW w:w="2210" w:type="dxa"/>
            <w:vAlign w:val="bottom"/>
          </w:tcPr>
          <w:p w14:paraId="099A91A1" w14:textId="1FEEC0A9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98</w:t>
            </w:r>
          </w:p>
        </w:tc>
        <w:tc>
          <w:tcPr>
            <w:tcW w:w="2210" w:type="dxa"/>
          </w:tcPr>
          <w:p w14:paraId="09D185C3" w14:textId="38051412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255.255.255.240 /28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vAlign w:val="center"/>
          </w:tcPr>
          <w:p w14:paraId="46054D20" w14:textId="4E984421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9</w:t>
            </w:r>
            <w:r>
              <w:rPr>
                <w:color w:val="FF0000"/>
              </w:rPr>
              <w:t>7</w:t>
            </w:r>
          </w:p>
        </w:tc>
      </w:tr>
      <w:tr w:rsidR="001C6638" w:rsidRPr="00172E54" w14:paraId="35B5BAD3" w14:textId="77777777" w:rsidTr="00501C0D">
        <w:trPr>
          <w:cantSplit/>
          <w:jc w:val="center"/>
        </w:trPr>
        <w:tc>
          <w:tcPr>
            <w:tcW w:w="2157" w:type="dxa"/>
            <w:vAlign w:val="center"/>
          </w:tcPr>
          <w:p w14:paraId="66AEC566" w14:textId="4EFD444F" w:rsidR="001C6638" w:rsidRPr="005E372D" w:rsidRDefault="001C6638" w:rsidP="001C6638">
            <w:pPr>
              <w:pStyle w:val="TableText"/>
              <w:spacing w:line="360" w:lineRule="auto"/>
              <w:jc w:val="center"/>
              <w:rPr>
                <w:color w:val="FF0000"/>
              </w:rPr>
            </w:pPr>
            <w:r w:rsidRPr="005E372D">
              <w:rPr>
                <w:color w:val="FF0000"/>
              </w:rPr>
              <w:t>Room-</w:t>
            </w:r>
            <w:r w:rsidRPr="005E372D">
              <w:rPr>
                <w:color w:val="FF0000"/>
              </w:rPr>
              <w:t>279</w:t>
            </w:r>
          </w:p>
        </w:tc>
        <w:tc>
          <w:tcPr>
            <w:tcW w:w="1463" w:type="dxa"/>
            <w:vAlign w:val="center"/>
          </w:tcPr>
          <w:p w14:paraId="59D7D0F7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VLAN 1</w:t>
            </w:r>
          </w:p>
        </w:tc>
        <w:tc>
          <w:tcPr>
            <w:tcW w:w="2210" w:type="dxa"/>
            <w:vAlign w:val="bottom"/>
          </w:tcPr>
          <w:p w14:paraId="477877AF" w14:textId="5202519A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6</w:t>
            </w:r>
            <w:r>
              <w:rPr>
                <w:color w:val="FF0000"/>
              </w:rPr>
              <w:t>6</w:t>
            </w:r>
          </w:p>
        </w:tc>
        <w:tc>
          <w:tcPr>
            <w:tcW w:w="2210" w:type="dxa"/>
          </w:tcPr>
          <w:p w14:paraId="73945A40" w14:textId="6244D935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255.255.255.224 /27</w:t>
            </w:r>
          </w:p>
        </w:tc>
        <w:tc>
          <w:tcPr>
            <w:tcW w:w="1866" w:type="dxa"/>
            <w:vAlign w:val="center"/>
          </w:tcPr>
          <w:p w14:paraId="1D5735C0" w14:textId="626C34DE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65</w:t>
            </w:r>
          </w:p>
        </w:tc>
      </w:tr>
      <w:tr w:rsidR="001C6638" w:rsidRPr="00172E54" w14:paraId="62A95925" w14:textId="77777777" w:rsidTr="00501C0D">
        <w:trPr>
          <w:cantSplit/>
          <w:trHeight w:val="47"/>
          <w:jc w:val="center"/>
        </w:trPr>
        <w:tc>
          <w:tcPr>
            <w:tcW w:w="2157" w:type="dxa"/>
            <w:vAlign w:val="center"/>
          </w:tcPr>
          <w:p w14:paraId="17CD13B6" w14:textId="0765F109" w:rsidR="001C6638" w:rsidRPr="005E372D" w:rsidRDefault="001C6638" w:rsidP="001C6638">
            <w:pPr>
              <w:pStyle w:val="TableText"/>
              <w:spacing w:line="360" w:lineRule="auto"/>
              <w:jc w:val="center"/>
              <w:rPr>
                <w:color w:val="FF0000"/>
              </w:rPr>
            </w:pPr>
            <w:r w:rsidRPr="005E372D">
              <w:rPr>
                <w:color w:val="FF0000"/>
              </w:rPr>
              <w:t>Room-</w:t>
            </w:r>
            <w:r w:rsidRPr="005E372D">
              <w:rPr>
                <w:color w:val="FF0000"/>
              </w:rPr>
              <w:t>312</w:t>
            </w:r>
          </w:p>
        </w:tc>
        <w:tc>
          <w:tcPr>
            <w:tcW w:w="1463" w:type="dxa"/>
            <w:vAlign w:val="center"/>
          </w:tcPr>
          <w:p w14:paraId="3179E58A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VLAN 1</w:t>
            </w:r>
          </w:p>
        </w:tc>
        <w:tc>
          <w:tcPr>
            <w:tcW w:w="2210" w:type="dxa"/>
          </w:tcPr>
          <w:p w14:paraId="2C67B05B" w14:textId="523A417A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114</w:t>
            </w:r>
          </w:p>
        </w:tc>
        <w:tc>
          <w:tcPr>
            <w:tcW w:w="2210" w:type="dxa"/>
          </w:tcPr>
          <w:p w14:paraId="20E56901" w14:textId="6D92ECE7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255.255.255.248 /29</w:t>
            </w:r>
          </w:p>
        </w:tc>
        <w:tc>
          <w:tcPr>
            <w:tcW w:w="1866" w:type="dxa"/>
            <w:vAlign w:val="center"/>
          </w:tcPr>
          <w:p w14:paraId="1BFA0BF4" w14:textId="4B4B08F3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10.11.48.11</w:t>
            </w:r>
            <w:r>
              <w:rPr>
                <w:color w:val="FF0000"/>
              </w:rPr>
              <w:t>3</w:t>
            </w:r>
          </w:p>
        </w:tc>
      </w:tr>
      <w:tr w:rsidR="001C6638" w:rsidRPr="00172E54" w14:paraId="754DBA96" w14:textId="77777777" w:rsidTr="00501C0D">
        <w:trPr>
          <w:cantSplit/>
          <w:jc w:val="center"/>
        </w:trPr>
        <w:tc>
          <w:tcPr>
            <w:tcW w:w="2157" w:type="dxa"/>
            <w:vAlign w:val="center"/>
          </w:tcPr>
          <w:p w14:paraId="15CDC18D" w14:textId="729CDDCD" w:rsidR="001C6638" w:rsidRPr="005E372D" w:rsidRDefault="001C6638" w:rsidP="001C6638">
            <w:pPr>
              <w:pStyle w:val="TableText"/>
              <w:spacing w:line="360" w:lineRule="auto"/>
              <w:jc w:val="center"/>
              <w:rPr>
                <w:color w:val="FF0000"/>
              </w:rPr>
            </w:pPr>
            <w:r w:rsidRPr="005E372D">
              <w:rPr>
                <w:color w:val="FF0000"/>
              </w:rPr>
              <w:t>Room-</w:t>
            </w:r>
            <w:r w:rsidRPr="005E372D">
              <w:rPr>
                <w:color w:val="FF0000"/>
              </w:rPr>
              <w:t>404</w:t>
            </w:r>
          </w:p>
        </w:tc>
        <w:tc>
          <w:tcPr>
            <w:tcW w:w="1463" w:type="dxa"/>
            <w:vAlign w:val="center"/>
          </w:tcPr>
          <w:p w14:paraId="11870149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VLAN 1</w:t>
            </w:r>
          </w:p>
        </w:tc>
        <w:tc>
          <w:tcPr>
            <w:tcW w:w="2210" w:type="dxa"/>
          </w:tcPr>
          <w:p w14:paraId="034916CE" w14:textId="67C76B15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2</w:t>
            </w:r>
          </w:p>
        </w:tc>
        <w:tc>
          <w:tcPr>
            <w:tcW w:w="2210" w:type="dxa"/>
          </w:tcPr>
          <w:p w14:paraId="25FC82AD" w14:textId="1E838A60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255.255.255.192 /26</w:t>
            </w:r>
          </w:p>
        </w:tc>
        <w:tc>
          <w:tcPr>
            <w:tcW w:w="1866" w:type="dxa"/>
            <w:vAlign w:val="center"/>
          </w:tcPr>
          <w:p w14:paraId="632DF646" w14:textId="46A6CF28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10.11.48.1</w:t>
            </w:r>
          </w:p>
        </w:tc>
      </w:tr>
      <w:tr w:rsidR="001C6638" w:rsidRPr="00172E54" w14:paraId="15ECEE52" w14:textId="77777777" w:rsidTr="00501C0D">
        <w:trPr>
          <w:cantSplit/>
          <w:jc w:val="center"/>
        </w:trPr>
        <w:tc>
          <w:tcPr>
            <w:tcW w:w="2157" w:type="dxa"/>
            <w:vAlign w:val="center"/>
          </w:tcPr>
          <w:p w14:paraId="41FC008E" w14:textId="27A4BF64" w:rsidR="001C6638" w:rsidRPr="005E372D" w:rsidRDefault="001C6638" w:rsidP="001C6638">
            <w:pPr>
              <w:pStyle w:val="TableText"/>
              <w:spacing w:line="360" w:lineRule="auto"/>
              <w:jc w:val="center"/>
              <w:rPr>
                <w:color w:val="FF0000"/>
              </w:rPr>
            </w:pPr>
            <w:r w:rsidRPr="005E372D">
              <w:rPr>
                <w:color w:val="FF0000"/>
              </w:rPr>
              <w:t>PC-A</w:t>
            </w:r>
          </w:p>
        </w:tc>
        <w:tc>
          <w:tcPr>
            <w:tcW w:w="1463" w:type="dxa"/>
            <w:vAlign w:val="center"/>
          </w:tcPr>
          <w:p w14:paraId="7BAE2F5C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Carte réseau</w:t>
            </w:r>
          </w:p>
        </w:tc>
        <w:tc>
          <w:tcPr>
            <w:tcW w:w="2210" w:type="dxa"/>
            <w:vAlign w:val="center"/>
          </w:tcPr>
          <w:p w14:paraId="645BCC37" w14:textId="3757EAA0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110</w:t>
            </w:r>
          </w:p>
        </w:tc>
        <w:tc>
          <w:tcPr>
            <w:tcW w:w="2210" w:type="dxa"/>
          </w:tcPr>
          <w:p w14:paraId="30B6341F" w14:textId="0674CBC9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255.255.255.240 /28</w:t>
            </w:r>
          </w:p>
        </w:tc>
        <w:tc>
          <w:tcPr>
            <w:tcW w:w="1866" w:type="dxa"/>
            <w:vAlign w:val="center"/>
          </w:tcPr>
          <w:p w14:paraId="58FA5071" w14:textId="73389AA5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97</w:t>
            </w:r>
          </w:p>
        </w:tc>
      </w:tr>
      <w:tr w:rsidR="001C6638" w:rsidRPr="00172E54" w14:paraId="1FD3028F" w14:textId="77777777" w:rsidTr="00501C0D">
        <w:trPr>
          <w:cantSplit/>
          <w:jc w:val="center"/>
        </w:trPr>
        <w:tc>
          <w:tcPr>
            <w:tcW w:w="2157" w:type="dxa"/>
            <w:vAlign w:val="center"/>
          </w:tcPr>
          <w:p w14:paraId="3D7F8F83" w14:textId="0EE775B5" w:rsidR="001C6638" w:rsidRPr="005E372D" w:rsidRDefault="001C6638" w:rsidP="001C6638">
            <w:pPr>
              <w:pStyle w:val="TableText"/>
              <w:spacing w:line="360" w:lineRule="auto"/>
              <w:jc w:val="center"/>
              <w:rPr>
                <w:color w:val="FF0000"/>
              </w:rPr>
            </w:pPr>
            <w:r w:rsidRPr="005E372D">
              <w:rPr>
                <w:color w:val="FF0000"/>
              </w:rPr>
              <w:t>PC-</w:t>
            </w:r>
            <w:r w:rsidRPr="005E372D">
              <w:rPr>
                <w:color w:val="FF0000"/>
              </w:rPr>
              <w:t>B</w:t>
            </w:r>
          </w:p>
        </w:tc>
        <w:tc>
          <w:tcPr>
            <w:tcW w:w="1463" w:type="dxa"/>
            <w:vAlign w:val="center"/>
          </w:tcPr>
          <w:p w14:paraId="61B1789E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Carte réseau</w:t>
            </w:r>
          </w:p>
        </w:tc>
        <w:tc>
          <w:tcPr>
            <w:tcW w:w="2210" w:type="dxa"/>
            <w:vAlign w:val="center"/>
          </w:tcPr>
          <w:p w14:paraId="706D320B" w14:textId="799C6134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9</w:t>
            </w:r>
            <w:r>
              <w:rPr>
                <w:color w:val="FF0000"/>
              </w:rPr>
              <w:t>4</w:t>
            </w:r>
          </w:p>
        </w:tc>
        <w:tc>
          <w:tcPr>
            <w:tcW w:w="2210" w:type="dxa"/>
          </w:tcPr>
          <w:p w14:paraId="2825B85F" w14:textId="174C9137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255.255.255.224 /27</w:t>
            </w:r>
          </w:p>
        </w:tc>
        <w:tc>
          <w:tcPr>
            <w:tcW w:w="1866" w:type="dxa"/>
            <w:vAlign w:val="center"/>
          </w:tcPr>
          <w:p w14:paraId="4A1EEF66" w14:textId="3035511E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65</w:t>
            </w:r>
          </w:p>
        </w:tc>
      </w:tr>
      <w:tr w:rsidR="001C6638" w:rsidRPr="00172E54" w14:paraId="327B961E" w14:textId="77777777" w:rsidTr="00501C0D">
        <w:trPr>
          <w:cantSplit/>
          <w:jc w:val="center"/>
        </w:trPr>
        <w:tc>
          <w:tcPr>
            <w:tcW w:w="2157" w:type="dxa"/>
            <w:vAlign w:val="center"/>
          </w:tcPr>
          <w:p w14:paraId="7D15EE01" w14:textId="4E7A2272" w:rsidR="001C6638" w:rsidRPr="005E372D" w:rsidRDefault="001C6638" w:rsidP="001C6638">
            <w:pPr>
              <w:pStyle w:val="TableText"/>
              <w:spacing w:line="360" w:lineRule="auto"/>
              <w:jc w:val="center"/>
              <w:rPr>
                <w:color w:val="FF0000"/>
              </w:rPr>
            </w:pPr>
            <w:r w:rsidRPr="005E372D">
              <w:rPr>
                <w:color w:val="FF0000"/>
              </w:rPr>
              <w:t>PC-</w:t>
            </w:r>
            <w:r w:rsidRPr="005E372D">
              <w:rPr>
                <w:color w:val="FF0000"/>
              </w:rPr>
              <w:t>C</w:t>
            </w:r>
          </w:p>
        </w:tc>
        <w:tc>
          <w:tcPr>
            <w:tcW w:w="1463" w:type="dxa"/>
            <w:vAlign w:val="center"/>
          </w:tcPr>
          <w:p w14:paraId="4D589632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Carte réseau</w:t>
            </w:r>
          </w:p>
        </w:tc>
        <w:tc>
          <w:tcPr>
            <w:tcW w:w="2210" w:type="dxa"/>
            <w:vAlign w:val="center"/>
          </w:tcPr>
          <w:p w14:paraId="5A86E37D" w14:textId="1052D65A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118</w:t>
            </w:r>
          </w:p>
        </w:tc>
        <w:tc>
          <w:tcPr>
            <w:tcW w:w="2210" w:type="dxa"/>
          </w:tcPr>
          <w:p w14:paraId="03D21EC3" w14:textId="0EF29CF2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255.255.255.248 /29</w:t>
            </w:r>
          </w:p>
        </w:tc>
        <w:tc>
          <w:tcPr>
            <w:tcW w:w="1866" w:type="dxa"/>
            <w:vAlign w:val="center"/>
          </w:tcPr>
          <w:p w14:paraId="2EF2C4FB" w14:textId="5DCD5782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10.11.48.11</w:t>
            </w:r>
            <w:r>
              <w:rPr>
                <w:color w:val="FF0000"/>
              </w:rPr>
              <w:t>3</w:t>
            </w:r>
          </w:p>
        </w:tc>
      </w:tr>
      <w:tr w:rsidR="001C6638" w:rsidRPr="00172E54" w14:paraId="135C30BE" w14:textId="77777777" w:rsidTr="00501C0D">
        <w:trPr>
          <w:cantSplit/>
          <w:jc w:val="center"/>
        </w:trPr>
        <w:tc>
          <w:tcPr>
            <w:tcW w:w="2157" w:type="dxa"/>
            <w:vAlign w:val="center"/>
          </w:tcPr>
          <w:p w14:paraId="4A3ADAEF" w14:textId="394F4184" w:rsidR="001C6638" w:rsidRPr="005E372D" w:rsidRDefault="001C6638" w:rsidP="001C6638">
            <w:pPr>
              <w:pStyle w:val="TableText"/>
              <w:spacing w:line="360" w:lineRule="auto"/>
              <w:jc w:val="center"/>
              <w:rPr>
                <w:color w:val="FF0000"/>
              </w:rPr>
            </w:pPr>
            <w:r w:rsidRPr="005E372D">
              <w:rPr>
                <w:color w:val="FF0000"/>
              </w:rPr>
              <w:t>PC-</w:t>
            </w:r>
            <w:r w:rsidRPr="005E372D">
              <w:rPr>
                <w:color w:val="FF0000"/>
              </w:rPr>
              <w:t>D</w:t>
            </w:r>
          </w:p>
        </w:tc>
        <w:tc>
          <w:tcPr>
            <w:tcW w:w="1463" w:type="dxa"/>
            <w:vAlign w:val="center"/>
          </w:tcPr>
          <w:p w14:paraId="4EEDDB17" w14:textId="77777777" w:rsidR="001C6638" w:rsidRPr="00172E54" w:rsidRDefault="001C6638" w:rsidP="001C6638">
            <w:pPr>
              <w:pStyle w:val="TableText"/>
              <w:spacing w:line="360" w:lineRule="auto"/>
              <w:jc w:val="center"/>
            </w:pPr>
            <w:r>
              <w:t>Carte réseau</w:t>
            </w:r>
          </w:p>
        </w:tc>
        <w:tc>
          <w:tcPr>
            <w:tcW w:w="2210" w:type="dxa"/>
            <w:vAlign w:val="center"/>
          </w:tcPr>
          <w:p w14:paraId="15FADA26" w14:textId="1DFE792A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62</w:t>
            </w:r>
          </w:p>
        </w:tc>
        <w:tc>
          <w:tcPr>
            <w:tcW w:w="2210" w:type="dxa"/>
          </w:tcPr>
          <w:p w14:paraId="538FA0A5" w14:textId="7FF870D2" w:rsidR="001C6638" w:rsidRPr="001C6638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1C6638">
              <w:rPr>
                <w:color w:val="FF0000"/>
              </w:rPr>
              <w:t>255.255.255.192 /26</w:t>
            </w:r>
          </w:p>
        </w:tc>
        <w:tc>
          <w:tcPr>
            <w:tcW w:w="1866" w:type="dxa"/>
            <w:vAlign w:val="center"/>
          </w:tcPr>
          <w:p w14:paraId="4812C6AA" w14:textId="6DAF2D84" w:rsidR="001C6638" w:rsidRPr="00D146BD" w:rsidRDefault="001C6638" w:rsidP="001C6638">
            <w:pPr>
              <w:pStyle w:val="TableText"/>
              <w:spacing w:line="360" w:lineRule="auto"/>
              <w:jc w:val="center"/>
              <w:rPr>
                <w:rStyle w:val="AnswerGray"/>
                <w:color w:val="FF0000"/>
              </w:rPr>
            </w:pPr>
            <w:r w:rsidRPr="00D146BD">
              <w:rPr>
                <w:color w:val="FF0000"/>
              </w:rPr>
              <w:t>10.11.48.1</w:t>
            </w:r>
          </w:p>
        </w:tc>
      </w:tr>
    </w:tbl>
    <w:p w14:paraId="52C6995A" w14:textId="77777777" w:rsidR="000E32EE" w:rsidRPr="004D25CA" w:rsidRDefault="000E32EE" w:rsidP="00D91B81">
      <w:pPr>
        <w:pStyle w:val="Titre1"/>
        <w:spacing w:line="360" w:lineRule="auto"/>
      </w:pPr>
      <w:r>
        <w:t>Objectifs</w:t>
      </w:r>
    </w:p>
    <w:p w14:paraId="27F5F19B" w14:textId="77777777" w:rsidR="000E32EE" w:rsidRPr="004D25CA" w:rsidRDefault="000E32EE" w:rsidP="00D91B81">
      <w:pPr>
        <w:pStyle w:val="BodyTextL25"/>
        <w:spacing w:line="360" w:lineRule="auto"/>
        <w:rPr>
          <w:b/>
        </w:rPr>
      </w:pPr>
      <w:r>
        <w:rPr>
          <w:b/>
        </w:rPr>
        <w:t>Partie 1: étudier les besoins du réseau</w:t>
      </w:r>
    </w:p>
    <w:p w14:paraId="21428DF8" w14:textId="77777777" w:rsidR="000E32EE" w:rsidRPr="004D25CA" w:rsidRDefault="000E32EE" w:rsidP="00D91B81">
      <w:pPr>
        <w:pStyle w:val="BodyTextL25"/>
        <w:spacing w:line="360" w:lineRule="auto"/>
        <w:rPr>
          <w:b/>
        </w:rPr>
      </w:pPr>
      <w:r>
        <w:rPr>
          <w:b/>
        </w:rPr>
        <w:t>Partie 2: concevoir le schéma d'adressage VLSM</w:t>
      </w:r>
    </w:p>
    <w:p w14:paraId="114D2196" w14:textId="77777777" w:rsidR="000E32EE" w:rsidRPr="004D25CA" w:rsidRDefault="000E32EE" w:rsidP="00D91B81">
      <w:pPr>
        <w:pStyle w:val="BodyTextL25"/>
        <w:spacing w:line="360" w:lineRule="auto"/>
        <w:rPr>
          <w:b/>
        </w:rPr>
      </w:pPr>
      <w:r>
        <w:rPr>
          <w:b/>
        </w:rPr>
        <w:t>Partie 3: attribuer des adresses IP aux périphériques et vérifier la connectivité</w:t>
      </w:r>
    </w:p>
    <w:p w14:paraId="570E3DB3" w14:textId="77777777" w:rsidR="000E32EE" w:rsidRPr="004D25CA" w:rsidRDefault="000E32EE" w:rsidP="00D91B81">
      <w:pPr>
        <w:pStyle w:val="Titre1"/>
        <w:spacing w:line="360" w:lineRule="auto"/>
      </w:pPr>
      <w:r>
        <w:lastRenderedPageBreak/>
        <w:t>Le contexte</w:t>
      </w:r>
    </w:p>
    <w:p w14:paraId="5861DD6F" w14:textId="77777777" w:rsidR="000E32EE" w:rsidRPr="004D25CA" w:rsidRDefault="000E32EE" w:rsidP="00D91B81">
      <w:pPr>
        <w:pStyle w:val="BodyTextL25"/>
        <w:spacing w:line="360" w:lineRule="auto"/>
      </w:pPr>
      <w:r>
        <w:t>Dans cet exercice, vous disposez d'une adresse réseau /24 à utiliser pour concevoir un schéma d'adressage VLSM. En fonction d'une série de conditions requises, vous allez attribuer les sous-réseaux et l'adressage, configurer des périphériques et vérifier la connectivité.</w:t>
      </w:r>
    </w:p>
    <w:p w14:paraId="3D78CA42" w14:textId="77777777" w:rsidR="00147ABD" w:rsidRDefault="00147ABD" w:rsidP="00D91B81">
      <w:pPr>
        <w:pStyle w:val="Titre1"/>
        <w:spacing w:line="360" w:lineRule="auto"/>
      </w:pPr>
      <w:r>
        <w:t>Instructions</w:t>
      </w:r>
    </w:p>
    <w:p w14:paraId="5DF42522" w14:textId="77777777" w:rsidR="000E32EE" w:rsidRPr="004D25CA" w:rsidRDefault="000E32EE" w:rsidP="00D91B81">
      <w:pPr>
        <w:pStyle w:val="Titre2"/>
        <w:spacing w:line="360" w:lineRule="auto"/>
      </w:pPr>
      <w:r>
        <w:t>Étudier les besoins du réseau</w:t>
      </w:r>
    </w:p>
    <w:p w14:paraId="7A417D6A" w14:textId="77777777" w:rsidR="000E32EE" w:rsidRPr="004D25CA" w:rsidRDefault="000E32EE" w:rsidP="00D91B81">
      <w:pPr>
        <w:pStyle w:val="Titre3"/>
        <w:spacing w:line="360" w:lineRule="auto"/>
      </w:pPr>
      <w:r>
        <w:t>Déterminer le nombre de sous-réseaux nécessaires</w:t>
      </w:r>
    </w:p>
    <w:p w14:paraId="3D753336" w14:textId="77777777" w:rsidR="000E32EE" w:rsidRPr="004D25CA" w:rsidRDefault="000E32EE" w:rsidP="00D91B81">
      <w:pPr>
        <w:pStyle w:val="BodyTextL25"/>
        <w:spacing w:line="360" w:lineRule="auto"/>
      </w:pPr>
      <w:r>
        <w:t>Vous allez subdiviser l'adresse réseau</w:t>
      </w:r>
      <w:r>
        <w:rPr>
          <w:b/>
        </w:rPr>
        <w:t xml:space="preserve"> [[DisplayNet]]</w:t>
      </w:r>
      <w:r>
        <w:t>. Le réseau présente les besoins suivants :</w:t>
      </w:r>
    </w:p>
    <w:p w14:paraId="543A6114" w14:textId="77777777" w:rsidR="000E32EE" w:rsidRPr="004D25CA" w:rsidRDefault="000E32EE" w:rsidP="00D91B81">
      <w:pPr>
        <w:pStyle w:val="Bulletlevel1"/>
        <w:spacing w:before="60" w:after="60" w:line="360" w:lineRule="auto"/>
      </w:pPr>
      <w:r w:rsidRPr="004D25CA">
        <w:t xml:space="preserve"> le LAN </w:t>
      </w:r>
      <w:r>
        <w:rPr>
          <w:b/>
        </w:rPr>
        <w:t>[[S1Name]] nécessitera</w:t>
      </w:r>
      <w:r>
        <w:t xml:space="preserve"> des adresses IP de l'hôte</w:t>
      </w:r>
      <w:r>
        <w:rPr>
          <w:b/>
        </w:rPr>
        <w:t>[[HostReg1]]</w:t>
      </w:r>
    </w:p>
    <w:p w14:paraId="5EAB1A86" w14:textId="77777777" w:rsidR="000E32EE" w:rsidRPr="004D25CA" w:rsidRDefault="000E32EE" w:rsidP="00D91B81">
      <w:pPr>
        <w:pStyle w:val="Bulletlevel1"/>
        <w:spacing w:before="60" w:after="60" w:line="360" w:lineRule="auto"/>
      </w:pPr>
      <w:r w:rsidRPr="004D25CA">
        <w:t xml:space="preserve"> le LAN </w:t>
      </w:r>
      <w:r>
        <w:rPr>
          <w:b/>
        </w:rPr>
        <w:t>[[S2Name]] nécessitera</w:t>
      </w:r>
      <w:r>
        <w:t xml:space="preserve"> des adresses IP de l'hôte</w:t>
      </w:r>
      <w:r>
        <w:rPr>
          <w:b/>
        </w:rPr>
        <w:t>[[HostReg2]]</w:t>
      </w:r>
    </w:p>
    <w:p w14:paraId="652573D9" w14:textId="77777777" w:rsidR="000E32EE" w:rsidRDefault="000E32EE" w:rsidP="00D91B81">
      <w:pPr>
        <w:pStyle w:val="Bulletlevel1"/>
        <w:spacing w:before="60" w:after="60" w:line="360" w:lineRule="auto"/>
      </w:pPr>
      <w:r w:rsidRPr="004D25CA">
        <w:t xml:space="preserve"> le LAN </w:t>
      </w:r>
      <w:r>
        <w:rPr>
          <w:b/>
        </w:rPr>
        <w:t>[[S3Name]] nécessitera</w:t>
      </w:r>
      <w:r>
        <w:t xml:space="preserve"> des adresses IP de l'hôte</w:t>
      </w:r>
      <w:r>
        <w:rPr>
          <w:b/>
        </w:rPr>
        <w:t>[[HostReg3]]</w:t>
      </w:r>
    </w:p>
    <w:p w14:paraId="68DA3E9F" w14:textId="77777777" w:rsidR="000E32EE" w:rsidRDefault="000E32EE" w:rsidP="00D91B81">
      <w:pPr>
        <w:pStyle w:val="Bulletlevel1"/>
        <w:spacing w:before="60" w:after="60" w:line="360" w:lineRule="auto"/>
      </w:pPr>
      <w:r w:rsidRPr="004D25CA">
        <w:t xml:space="preserve"> le LAN </w:t>
      </w:r>
      <w:r>
        <w:rPr>
          <w:b/>
        </w:rPr>
        <w:t>[[S4Name]] nécessitera</w:t>
      </w:r>
      <w:r>
        <w:t xml:space="preserve"> des adresses IP de l'hôte</w:t>
      </w:r>
      <w:r>
        <w:rPr>
          <w:b/>
        </w:rPr>
        <w:t>[[HostReg4]]</w:t>
      </w:r>
    </w:p>
    <w:p w14:paraId="17A13E18" w14:textId="77777777" w:rsidR="001151BD" w:rsidRDefault="001151BD" w:rsidP="00D91B81">
      <w:pPr>
        <w:pStyle w:val="Titre4"/>
        <w:spacing w:line="360" w:lineRule="auto"/>
      </w:pPr>
      <w:r>
        <w:t>Question :</w:t>
      </w:r>
    </w:p>
    <w:p w14:paraId="1FD7DA84" w14:textId="77777777" w:rsidR="001151BD" w:rsidRDefault="000E32EE" w:rsidP="00D91B81">
      <w:pPr>
        <w:pStyle w:val="BodyTextL25"/>
        <w:spacing w:before="0" w:line="360" w:lineRule="auto"/>
      </w:pPr>
      <w:r>
        <w:t>Combien de sous-réseaux sont nécessaires dans la topologie du réseau ?</w:t>
      </w:r>
    </w:p>
    <w:p w14:paraId="16E82D16" w14:textId="77777777" w:rsidR="000E32EE" w:rsidRDefault="000E32EE" w:rsidP="00D91B81">
      <w:pPr>
        <w:pStyle w:val="Titre3"/>
        <w:spacing w:line="360" w:lineRule="auto"/>
      </w:pPr>
      <w:r>
        <w:t>Déterminez les informations de masque de sous-réseau pour chaque sous-réseau.</w:t>
      </w:r>
    </w:p>
    <w:p w14:paraId="6416697A" w14:textId="77777777" w:rsidR="00147ABD" w:rsidRPr="00147ABD" w:rsidRDefault="00147ABD" w:rsidP="00D91B81">
      <w:pPr>
        <w:pStyle w:val="Titre4"/>
        <w:spacing w:line="360" w:lineRule="auto"/>
      </w:pPr>
      <w:r>
        <w:t>Questions :</w:t>
      </w:r>
    </w:p>
    <w:p w14:paraId="55E23247" w14:textId="77777777" w:rsidR="00CB792B" w:rsidRDefault="001C6638" w:rsidP="001C6638">
      <w:pPr>
        <w:pStyle w:val="NormalWeb"/>
        <w:shd w:val="clear" w:color="auto" w:fill="FFFFFF"/>
        <w:spacing w:before="150" w:beforeAutospacing="0" w:after="255" w:afterAutospacing="0"/>
        <w:rPr>
          <w:rFonts w:ascii="Arial" w:hAnsi="Arial" w:cs="Arial"/>
          <w:color w:val="FF0000"/>
          <w:sz w:val="20"/>
          <w:szCs w:val="20"/>
        </w:rPr>
      </w:pPr>
      <w:r w:rsidRPr="001C6638">
        <w:rPr>
          <w:rFonts w:ascii="Arial" w:hAnsi="Arial" w:cs="Arial"/>
          <w:color w:val="222222"/>
          <w:sz w:val="20"/>
          <w:szCs w:val="20"/>
        </w:rPr>
        <w:t>a. Quel masque de sous-réseau permettra de gérer le nombre d’adresses IP nécessaires à [[S1Name]]?</w:t>
      </w:r>
      <w:r w:rsidRPr="001C6638">
        <w:rPr>
          <w:rFonts w:ascii="Arial" w:hAnsi="Arial" w:cs="Arial"/>
          <w:color w:val="222222"/>
          <w:sz w:val="20"/>
          <w:szCs w:val="20"/>
        </w:rPr>
        <w:br/>
      </w:r>
      <w:r w:rsidRPr="001C6638">
        <w:rPr>
          <w:rFonts w:ascii="Arial" w:hAnsi="Arial" w:cs="Arial"/>
          <w:color w:val="FF0000"/>
          <w:sz w:val="20"/>
          <w:szCs w:val="20"/>
        </w:rPr>
        <w:t>255.255.255.240/28</w:t>
      </w:r>
    </w:p>
    <w:p w14:paraId="586D02B5" w14:textId="4D5F2383" w:rsidR="00CB792B" w:rsidRDefault="001C6638" w:rsidP="001C6638">
      <w:pPr>
        <w:pStyle w:val="NormalWeb"/>
        <w:shd w:val="clear" w:color="auto" w:fill="FFFFFF"/>
        <w:spacing w:before="150" w:beforeAutospacing="0" w:after="255" w:afterAutospacing="0"/>
        <w:rPr>
          <w:rFonts w:ascii="Arial" w:hAnsi="Arial" w:cs="Arial"/>
          <w:color w:val="FF0000"/>
          <w:sz w:val="20"/>
          <w:szCs w:val="20"/>
        </w:rPr>
      </w:pPr>
      <w:r w:rsidRPr="001C6638">
        <w:rPr>
          <w:rFonts w:ascii="Arial" w:hAnsi="Arial" w:cs="Arial"/>
          <w:color w:val="222222"/>
          <w:sz w:val="20"/>
          <w:szCs w:val="20"/>
        </w:rPr>
        <w:t>Combien d’adresses d’hôte utilisables ce sous-réseau prendra-t-il en charge ?</w:t>
      </w:r>
      <w:r w:rsidRPr="001C6638">
        <w:rPr>
          <w:rFonts w:ascii="Arial" w:hAnsi="Arial" w:cs="Arial"/>
          <w:color w:val="222222"/>
          <w:sz w:val="20"/>
          <w:szCs w:val="20"/>
        </w:rPr>
        <w:br/>
      </w:r>
      <w:r w:rsidRPr="001C6638">
        <w:rPr>
          <w:rFonts w:ascii="Arial" w:hAnsi="Arial" w:cs="Arial"/>
          <w:color w:val="FF0000"/>
          <w:sz w:val="20"/>
          <w:szCs w:val="20"/>
        </w:rPr>
        <w:t>14 (10.11.48.97 – 10.11.48.110)</w:t>
      </w:r>
    </w:p>
    <w:p w14:paraId="1F598DB6" w14:textId="7F5E1C34" w:rsidR="001C6638" w:rsidRPr="001C6638" w:rsidRDefault="001C6638" w:rsidP="001C6638">
      <w:pPr>
        <w:pStyle w:val="NormalWeb"/>
        <w:shd w:val="clear" w:color="auto" w:fill="FFFFFF"/>
        <w:spacing w:before="150" w:beforeAutospacing="0" w:after="255" w:afterAutospacing="0"/>
        <w:rPr>
          <w:rFonts w:ascii="Arial" w:hAnsi="Arial" w:cs="Arial"/>
          <w:color w:val="FF0000"/>
          <w:sz w:val="20"/>
          <w:szCs w:val="20"/>
        </w:rPr>
      </w:pPr>
      <w:r w:rsidRPr="001C6638">
        <w:rPr>
          <w:rFonts w:ascii="Arial" w:hAnsi="Arial" w:cs="Arial"/>
          <w:color w:val="222222"/>
          <w:sz w:val="20"/>
          <w:szCs w:val="20"/>
        </w:rPr>
        <w:t>b. Quel masque de sous-réseau permettra de gérer le nombre d’adresses IP nécessaires à [[S2Name]]?</w:t>
      </w:r>
      <w:r w:rsidRPr="001C6638">
        <w:rPr>
          <w:rFonts w:ascii="Arial" w:hAnsi="Arial" w:cs="Arial"/>
          <w:color w:val="222222"/>
          <w:sz w:val="20"/>
          <w:szCs w:val="20"/>
        </w:rPr>
        <w:br/>
      </w:r>
      <w:r w:rsidRPr="001C6638">
        <w:rPr>
          <w:rFonts w:ascii="Arial" w:hAnsi="Arial" w:cs="Arial"/>
          <w:color w:val="FF0000"/>
          <w:sz w:val="20"/>
          <w:szCs w:val="20"/>
        </w:rPr>
        <w:t>255.255.255.224 /27</w:t>
      </w:r>
    </w:p>
    <w:p w14:paraId="499E3A16" w14:textId="77777777" w:rsidR="001C6638" w:rsidRPr="001C6638" w:rsidRDefault="001C6638" w:rsidP="001C6638">
      <w:pPr>
        <w:pStyle w:val="NormalWeb"/>
        <w:shd w:val="clear" w:color="auto" w:fill="FFFFFF"/>
        <w:spacing w:before="150" w:beforeAutospacing="0" w:after="255" w:afterAutospacing="0"/>
        <w:rPr>
          <w:rFonts w:ascii="Arial" w:hAnsi="Arial" w:cs="Arial"/>
          <w:color w:val="222222"/>
          <w:sz w:val="20"/>
          <w:szCs w:val="20"/>
        </w:rPr>
      </w:pPr>
      <w:r w:rsidRPr="001C6638">
        <w:rPr>
          <w:rFonts w:ascii="Arial" w:hAnsi="Arial" w:cs="Arial"/>
          <w:color w:val="222222"/>
          <w:sz w:val="20"/>
          <w:szCs w:val="20"/>
        </w:rPr>
        <w:t>Combien d’adresses d’hôte utilisables ce sous-réseau prendra-t-il en charge ?</w:t>
      </w:r>
      <w:r w:rsidRPr="001C6638">
        <w:rPr>
          <w:rFonts w:ascii="Arial" w:hAnsi="Arial" w:cs="Arial"/>
          <w:color w:val="222222"/>
          <w:sz w:val="20"/>
          <w:szCs w:val="20"/>
        </w:rPr>
        <w:br/>
      </w:r>
      <w:r w:rsidRPr="001C6638">
        <w:rPr>
          <w:rFonts w:ascii="Arial" w:hAnsi="Arial" w:cs="Arial"/>
          <w:color w:val="FF0000"/>
          <w:sz w:val="20"/>
          <w:szCs w:val="20"/>
        </w:rPr>
        <w:t>30 (10.11.48.65 – 10.11.48.94)</w:t>
      </w:r>
    </w:p>
    <w:p w14:paraId="562735F5" w14:textId="77777777" w:rsidR="001C6638" w:rsidRPr="001C6638" w:rsidRDefault="001C6638" w:rsidP="001C6638">
      <w:pPr>
        <w:pStyle w:val="NormalWeb"/>
        <w:shd w:val="clear" w:color="auto" w:fill="FFFFFF"/>
        <w:spacing w:before="150" w:beforeAutospacing="0" w:after="255" w:afterAutospacing="0"/>
        <w:rPr>
          <w:rFonts w:ascii="Arial" w:hAnsi="Arial" w:cs="Arial"/>
          <w:color w:val="222222"/>
          <w:sz w:val="20"/>
          <w:szCs w:val="20"/>
        </w:rPr>
      </w:pPr>
      <w:r w:rsidRPr="001C6638">
        <w:rPr>
          <w:rFonts w:ascii="Arial" w:hAnsi="Arial" w:cs="Arial"/>
          <w:color w:val="222222"/>
          <w:sz w:val="20"/>
          <w:szCs w:val="20"/>
        </w:rPr>
        <w:t>c. Quel masque de sous-réseau permettra de gérer le nombre d’adresses IP nécessaires à [[S3Name]]?</w:t>
      </w:r>
      <w:r w:rsidRPr="001C6638">
        <w:rPr>
          <w:rFonts w:ascii="Arial" w:hAnsi="Arial" w:cs="Arial"/>
          <w:color w:val="222222"/>
          <w:sz w:val="20"/>
          <w:szCs w:val="20"/>
        </w:rPr>
        <w:br/>
      </w:r>
      <w:r w:rsidRPr="001C6638">
        <w:rPr>
          <w:rFonts w:ascii="Arial" w:hAnsi="Arial" w:cs="Arial"/>
          <w:color w:val="FF0000"/>
          <w:sz w:val="20"/>
          <w:szCs w:val="20"/>
        </w:rPr>
        <w:t>255.255.255.248 /29</w:t>
      </w:r>
    </w:p>
    <w:p w14:paraId="394DDB49" w14:textId="77777777" w:rsidR="001C6638" w:rsidRPr="001C6638" w:rsidRDefault="001C6638" w:rsidP="001C6638">
      <w:pPr>
        <w:pStyle w:val="NormalWeb"/>
        <w:shd w:val="clear" w:color="auto" w:fill="FFFFFF"/>
        <w:spacing w:before="150" w:beforeAutospacing="0" w:after="255" w:afterAutospacing="0"/>
        <w:rPr>
          <w:rFonts w:ascii="Arial" w:hAnsi="Arial" w:cs="Arial"/>
          <w:color w:val="222222"/>
          <w:sz w:val="20"/>
          <w:szCs w:val="20"/>
        </w:rPr>
      </w:pPr>
      <w:r w:rsidRPr="001C6638">
        <w:rPr>
          <w:rFonts w:ascii="Arial" w:hAnsi="Arial" w:cs="Arial"/>
          <w:color w:val="222222"/>
          <w:sz w:val="20"/>
          <w:szCs w:val="20"/>
        </w:rPr>
        <w:t>Combien d’adresses d’hôte utilisables ce sous-réseau prendra-t-il en charge ?</w:t>
      </w:r>
      <w:r w:rsidRPr="001C6638">
        <w:rPr>
          <w:rFonts w:ascii="Arial" w:hAnsi="Arial" w:cs="Arial"/>
          <w:color w:val="222222"/>
          <w:sz w:val="20"/>
          <w:szCs w:val="20"/>
        </w:rPr>
        <w:br/>
      </w:r>
      <w:r w:rsidRPr="001C6638">
        <w:rPr>
          <w:rFonts w:ascii="Arial" w:hAnsi="Arial" w:cs="Arial"/>
          <w:color w:val="FF0000"/>
          <w:sz w:val="20"/>
          <w:szCs w:val="20"/>
        </w:rPr>
        <w:t>6 (10.11.48.113 – 10.11.48.118)</w:t>
      </w:r>
    </w:p>
    <w:p w14:paraId="7AE24CD8" w14:textId="77777777" w:rsidR="001C6638" w:rsidRPr="001C6638" w:rsidRDefault="001C6638" w:rsidP="001C6638">
      <w:pPr>
        <w:pStyle w:val="NormalWeb"/>
        <w:shd w:val="clear" w:color="auto" w:fill="FFFFFF"/>
        <w:spacing w:before="150" w:beforeAutospacing="0" w:after="255" w:afterAutospacing="0"/>
        <w:rPr>
          <w:rFonts w:ascii="Arial" w:hAnsi="Arial" w:cs="Arial"/>
          <w:color w:val="222222"/>
          <w:sz w:val="20"/>
          <w:szCs w:val="20"/>
        </w:rPr>
      </w:pPr>
      <w:r w:rsidRPr="001C6638">
        <w:rPr>
          <w:rFonts w:ascii="Arial" w:hAnsi="Arial" w:cs="Arial"/>
          <w:color w:val="222222"/>
          <w:sz w:val="20"/>
          <w:szCs w:val="20"/>
        </w:rPr>
        <w:t>d. Quel masque de sous-réseau permettra de gérer le nombre d’adresses IP nécessaires à [[S4Name]]?</w:t>
      </w:r>
      <w:r w:rsidRPr="001C6638">
        <w:rPr>
          <w:rFonts w:ascii="Arial" w:hAnsi="Arial" w:cs="Arial"/>
          <w:color w:val="222222"/>
          <w:sz w:val="20"/>
          <w:szCs w:val="20"/>
        </w:rPr>
        <w:br/>
      </w:r>
      <w:r w:rsidRPr="001C6638">
        <w:rPr>
          <w:rFonts w:ascii="Arial" w:hAnsi="Arial" w:cs="Arial"/>
          <w:color w:val="FF0000"/>
          <w:sz w:val="20"/>
          <w:szCs w:val="20"/>
        </w:rPr>
        <w:t>255.255.255.192 /26</w:t>
      </w:r>
    </w:p>
    <w:p w14:paraId="56AAE5B1" w14:textId="77777777" w:rsidR="001C6638" w:rsidRPr="001C6638" w:rsidRDefault="001C6638" w:rsidP="001C6638">
      <w:pPr>
        <w:pStyle w:val="NormalWeb"/>
        <w:shd w:val="clear" w:color="auto" w:fill="FFFFFF"/>
        <w:spacing w:before="150" w:beforeAutospacing="0" w:after="255" w:afterAutospacing="0"/>
        <w:rPr>
          <w:rFonts w:ascii="Arial" w:hAnsi="Arial" w:cs="Arial"/>
          <w:color w:val="222222"/>
          <w:sz w:val="20"/>
          <w:szCs w:val="20"/>
        </w:rPr>
      </w:pPr>
      <w:r w:rsidRPr="001C6638">
        <w:rPr>
          <w:rFonts w:ascii="Arial" w:hAnsi="Arial" w:cs="Arial"/>
          <w:color w:val="222222"/>
          <w:sz w:val="20"/>
          <w:szCs w:val="20"/>
        </w:rPr>
        <w:t>Combien d’adresses d’hôte utilisables ce sous-réseau prendra-t-il en charge ?</w:t>
      </w:r>
      <w:r w:rsidRPr="001C6638">
        <w:rPr>
          <w:rFonts w:ascii="Arial" w:hAnsi="Arial" w:cs="Arial"/>
          <w:color w:val="222222"/>
          <w:sz w:val="20"/>
          <w:szCs w:val="20"/>
        </w:rPr>
        <w:br/>
      </w:r>
      <w:r w:rsidRPr="001C6638">
        <w:rPr>
          <w:rFonts w:ascii="Arial" w:hAnsi="Arial" w:cs="Arial"/>
          <w:color w:val="FF0000"/>
          <w:sz w:val="20"/>
          <w:szCs w:val="20"/>
        </w:rPr>
        <w:t>62 (10.11.48.1 – 10.11.48.62)</w:t>
      </w:r>
    </w:p>
    <w:p w14:paraId="753A8E71" w14:textId="77777777" w:rsidR="001C6638" w:rsidRPr="001C6638" w:rsidRDefault="001C6638" w:rsidP="001C6638">
      <w:pPr>
        <w:pStyle w:val="NormalWeb"/>
        <w:shd w:val="clear" w:color="auto" w:fill="FFFFFF"/>
        <w:spacing w:before="150" w:beforeAutospacing="0" w:after="255" w:afterAutospacing="0"/>
        <w:rPr>
          <w:rFonts w:ascii="Arial" w:hAnsi="Arial" w:cs="Arial"/>
          <w:color w:val="222222"/>
          <w:sz w:val="20"/>
          <w:szCs w:val="20"/>
        </w:rPr>
      </w:pPr>
      <w:r w:rsidRPr="001C6638">
        <w:rPr>
          <w:rFonts w:ascii="Arial" w:hAnsi="Arial" w:cs="Arial"/>
          <w:color w:val="222222"/>
          <w:sz w:val="20"/>
          <w:szCs w:val="20"/>
        </w:rPr>
        <w:lastRenderedPageBreak/>
        <w:t>e. Quel masque de sous-réseau permettra de gérer le nombre d’adresses IP nécessaires à la connexion entre [[R1Name]] et [[R2Name]]?</w:t>
      </w:r>
      <w:r w:rsidRPr="001C6638">
        <w:rPr>
          <w:rFonts w:ascii="Arial" w:hAnsi="Arial" w:cs="Arial"/>
          <w:color w:val="222222"/>
          <w:sz w:val="20"/>
          <w:szCs w:val="20"/>
        </w:rPr>
        <w:br/>
      </w:r>
      <w:r w:rsidRPr="001C6638">
        <w:rPr>
          <w:rFonts w:ascii="Arial" w:hAnsi="Arial" w:cs="Arial"/>
          <w:color w:val="FF0000"/>
          <w:sz w:val="20"/>
          <w:szCs w:val="20"/>
        </w:rPr>
        <w:t>255.255.255.252/30</w:t>
      </w:r>
    </w:p>
    <w:p w14:paraId="348AEB95" w14:textId="77777777" w:rsidR="001151BD" w:rsidRPr="004D25CA" w:rsidRDefault="001151BD" w:rsidP="00D91B81">
      <w:pPr>
        <w:pStyle w:val="AnswerLineL50"/>
        <w:spacing w:line="360" w:lineRule="auto"/>
      </w:pPr>
      <w:r>
        <w:t>Saisissez vos réponses ici</w:t>
      </w:r>
    </w:p>
    <w:p w14:paraId="507C8C11" w14:textId="77777777" w:rsidR="000E32EE" w:rsidRPr="00147ABD" w:rsidRDefault="000E32EE" w:rsidP="00D91B81">
      <w:pPr>
        <w:pStyle w:val="Titre2"/>
        <w:spacing w:line="360" w:lineRule="auto"/>
      </w:pPr>
      <w:r>
        <w:t>Concevoir le schéma d'adressage VLSM</w:t>
      </w:r>
    </w:p>
    <w:p w14:paraId="55165951" w14:textId="77777777" w:rsidR="000E32EE" w:rsidRPr="004D25CA" w:rsidRDefault="000E32EE" w:rsidP="00D91B81">
      <w:pPr>
        <w:pStyle w:val="Titre3"/>
        <w:spacing w:line="360" w:lineRule="auto"/>
      </w:pPr>
      <w:r>
        <w:t>Divisez le réseau [[DisplayNet]] en fonction du nombre d'hôtes par sous-réseau.</w:t>
      </w:r>
    </w:p>
    <w:p w14:paraId="556D5CE7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premier sous-réseau pour accueillir le LAN le plus grand. </w:t>
      </w:r>
    </w:p>
    <w:p w14:paraId="5F91FA02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deuxième sous-réseau pour accueillir le deuxième LAN le plus grand. </w:t>
      </w:r>
    </w:p>
    <w:p w14:paraId="7E3114BC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troisième sous-réseau pour accueillir le troisième LAN le plus grand. </w:t>
      </w:r>
    </w:p>
    <w:p w14:paraId="3BF573B9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quatrième sous-réseau pour accueillir le quatrième LAN le plus grand. </w:t>
      </w:r>
    </w:p>
    <w:p w14:paraId="52654AC3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cinquième sous-réseau pour gérer la connexion entre </w:t>
      </w:r>
      <w:r>
        <w:rPr>
          <w:b/>
        </w:rPr>
        <w:t>[[R1Name]]</w:t>
      </w:r>
      <w:r>
        <w:t xml:space="preserve"> et </w:t>
      </w:r>
      <w:r w:rsidRPr="004D25CA">
        <w:rPr>
          <w:b/>
        </w:rPr>
        <w:t>[[R2Name]]</w:t>
      </w:r>
      <w:r>
        <w:t xml:space="preserve">. </w:t>
      </w:r>
    </w:p>
    <w:p w14:paraId="12F1EA6B" w14:textId="77777777" w:rsidR="000E32EE" w:rsidRDefault="000E32EE" w:rsidP="00D91B81">
      <w:pPr>
        <w:pStyle w:val="Titre3"/>
        <w:spacing w:line="360" w:lineRule="auto"/>
      </w:pPr>
      <w:r>
        <w:t>Documentez les sous-réseaux VLSM.</w:t>
      </w:r>
    </w:p>
    <w:p w14:paraId="65BABA99" w14:textId="77777777" w:rsidR="000E32EE" w:rsidRPr="005A7CDB" w:rsidRDefault="000E32EE" w:rsidP="00D91B81">
      <w:pPr>
        <w:pStyle w:val="BodyTextL25"/>
        <w:spacing w:line="360" w:lineRule="auto"/>
      </w:pPr>
      <w:r>
        <w:t xml:space="preserve">Complétez la </w:t>
      </w:r>
      <w:r w:rsidRPr="005A7CDB">
        <w:rPr>
          <w:b/>
        </w:rPr>
        <w:t>Table des sous-réseaux</w:t>
      </w:r>
      <w:r>
        <w:t>, en indiquant les descriptions des sous-réseaux (par exemple LAN [[S1Name]]), le nombre d'hôtes nécessaires, l'adresse du sous-réseau, la première adresse d'hôte utilisable et l'adresse de diffusion. Répétez l'opération jusqu'à ce que toutes les adresses soient présentes.</w:t>
      </w:r>
    </w:p>
    <w:p w14:paraId="47957478" w14:textId="77777777" w:rsidR="000E32EE" w:rsidRDefault="000E32EE" w:rsidP="00D91B81">
      <w:pPr>
        <w:pStyle w:val="BodyTextL25Bold"/>
        <w:spacing w:line="360" w:lineRule="auto"/>
      </w:pPr>
      <w:r>
        <w:t>Table des sous-réseaux</w:t>
      </w:r>
    </w:p>
    <w:p w14:paraId="4BA20738" w14:textId="479E816F" w:rsidR="000E32EE" w:rsidRPr="00EB6326" w:rsidRDefault="000E32EE" w:rsidP="00D91B81">
      <w:pPr>
        <w:pStyle w:val="InstNoteRedL25"/>
        <w:spacing w:line="360" w:lineRule="auto"/>
      </w:pPr>
    </w:p>
    <w:tbl>
      <w:tblPr>
        <w:tblW w:w="99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u cours de cette activité, vous déterminerez l'adresse IP, le masque de sous-réseau et la passerelle par défaut pour les périphériques.  Saisissiez vos réponses dans les cellules vides."/>
      </w:tblPr>
      <w:tblGrid>
        <w:gridCol w:w="2247"/>
        <w:gridCol w:w="1791"/>
        <w:gridCol w:w="1846"/>
        <w:gridCol w:w="2033"/>
        <w:gridCol w:w="2070"/>
      </w:tblGrid>
      <w:tr w:rsidR="000E32EE" w:rsidRPr="00F8561C" w14:paraId="2AE3B082" w14:textId="77777777" w:rsidTr="00382EC0">
        <w:trPr>
          <w:cantSplit/>
          <w:tblHeader/>
          <w:jc w:val="center"/>
        </w:trPr>
        <w:tc>
          <w:tcPr>
            <w:tcW w:w="2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FBD134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Description du sous-réseau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9573E8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Nombre d'hôtes nécessaires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8C7815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Adresse réseau/CIDR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E76737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Première adresse d'hôte utilisable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6F7B8E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Adresse de diffusion</w:t>
            </w:r>
          </w:p>
        </w:tc>
      </w:tr>
      <w:tr w:rsidR="000E32EE" w:rsidRPr="00EC5BD9" w14:paraId="4CD0814B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7BF72E5C" w14:textId="6D4EE04B" w:rsidR="000E32EE" w:rsidRPr="00EB3CB4" w:rsidRDefault="00EB3CB4" w:rsidP="00D91B81">
            <w:pPr>
              <w:pStyle w:val="ConfigWindow"/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LAN PC-D</w:t>
            </w:r>
          </w:p>
        </w:tc>
        <w:tc>
          <w:tcPr>
            <w:tcW w:w="1791" w:type="dxa"/>
            <w:vAlign w:val="bottom"/>
          </w:tcPr>
          <w:p w14:paraId="54BA7608" w14:textId="42BCD477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60</w:t>
            </w:r>
          </w:p>
        </w:tc>
        <w:tc>
          <w:tcPr>
            <w:tcW w:w="1846" w:type="dxa"/>
            <w:vAlign w:val="bottom"/>
          </w:tcPr>
          <w:p w14:paraId="104EFF6E" w14:textId="68BE5354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0</w:t>
            </w:r>
          </w:p>
        </w:tc>
        <w:tc>
          <w:tcPr>
            <w:tcW w:w="2033" w:type="dxa"/>
            <w:vAlign w:val="bottom"/>
          </w:tcPr>
          <w:p w14:paraId="41A9CF5D" w14:textId="42650D56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</w:t>
            </w:r>
          </w:p>
        </w:tc>
        <w:tc>
          <w:tcPr>
            <w:tcW w:w="2070" w:type="dxa"/>
            <w:vAlign w:val="bottom"/>
          </w:tcPr>
          <w:p w14:paraId="2A8509AA" w14:textId="160FEF71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63</w:t>
            </w:r>
          </w:p>
        </w:tc>
      </w:tr>
      <w:tr w:rsidR="000E32EE" w:rsidRPr="00EC5BD9" w14:paraId="5C0E6FA1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75FCFF79" w14:textId="05FF8480" w:rsidR="000E32EE" w:rsidRPr="00EB3CB4" w:rsidRDefault="00EB3CB4" w:rsidP="00D91B81">
            <w:pPr>
              <w:pStyle w:val="ConfigWindow"/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LAN PC-B</w:t>
            </w:r>
          </w:p>
        </w:tc>
        <w:tc>
          <w:tcPr>
            <w:tcW w:w="1791" w:type="dxa"/>
            <w:vAlign w:val="bottom"/>
          </w:tcPr>
          <w:p w14:paraId="05E1AE03" w14:textId="71579B0D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1846" w:type="dxa"/>
            <w:vAlign w:val="bottom"/>
          </w:tcPr>
          <w:p w14:paraId="3DDD4FAE" w14:textId="4CA197DE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64</w:t>
            </w:r>
          </w:p>
        </w:tc>
        <w:tc>
          <w:tcPr>
            <w:tcW w:w="2033" w:type="dxa"/>
            <w:vAlign w:val="bottom"/>
          </w:tcPr>
          <w:p w14:paraId="6E468E97" w14:textId="329DB748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65</w:t>
            </w:r>
          </w:p>
        </w:tc>
        <w:tc>
          <w:tcPr>
            <w:tcW w:w="2070" w:type="dxa"/>
            <w:vAlign w:val="bottom"/>
          </w:tcPr>
          <w:p w14:paraId="23D92288" w14:textId="098F953D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95</w:t>
            </w:r>
          </w:p>
        </w:tc>
      </w:tr>
      <w:tr w:rsidR="000E32EE" w:rsidRPr="00EC5BD9" w14:paraId="658CFDDC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30DD647B" w14:textId="01D9A453" w:rsidR="000E32EE" w:rsidRPr="00EB3CB4" w:rsidRDefault="00EB3CB4" w:rsidP="00D91B81">
            <w:pPr>
              <w:pStyle w:val="ConfigWindow"/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LAN PC-A</w:t>
            </w:r>
          </w:p>
        </w:tc>
        <w:tc>
          <w:tcPr>
            <w:tcW w:w="1791" w:type="dxa"/>
          </w:tcPr>
          <w:p w14:paraId="3864993A" w14:textId="490DE303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1846" w:type="dxa"/>
          </w:tcPr>
          <w:p w14:paraId="0657180C" w14:textId="19452AB2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96</w:t>
            </w:r>
          </w:p>
        </w:tc>
        <w:tc>
          <w:tcPr>
            <w:tcW w:w="2033" w:type="dxa"/>
          </w:tcPr>
          <w:p w14:paraId="56422CE5" w14:textId="69D129E1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97</w:t>
            </w:r>
          </w:p>
        </w:tc>
        <w:tc>
          <w:tcPr>
            <w:tcW w:w="2070" w:type="dxa"/>
          </w:tcPr>
          <w:p w14:paraId="43C1314C" w14:textId="24DB0D8E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111</w:t>
            </w:r>
          </w:p>
        </w:tc>
      </w:tr>
      <w:tr w:rsidR="000E32EE" w:rsidRPr="00EC5BD9" w14:paraId="7E83B3BA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6CF3C52C" w14:textId="2BC7CBE6" w:rsidR="000E32EE" w:rsidRPr="00EB3CB4" w:rsidRDefault="00EB3CB4" w:rsidP="00D91B81">
            <w:pPr>
              <w:pStyle w:val="ConfigWindow"/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LAN PC-</w:t>
            </w:r>
            <w:r>
              <w:rPr>
                <w:color w:val="FF0000"/>
              </w:rPr>
              <w:t>C</w:t>
            </w:r>
          </w:p>
        </w:tc>
        <w:tc>
          <w:tcPr>
            <w:tcW w:w="1791" w:type="dxa"/>
          </w:tcPr>
          <w:p w14:paraId="5EE02A89" w14:textId="6415B8C0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846" w:type="dxa"/>
          </w:tcPr>
          <w:p w14:paraId="58CCA5DB" w14:textId="06912B59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112</w:t>
            </w:r>
          </w:p>
        </w:tc>
        <w:tc>
          <w:tcPr>
            <w:tcW w:w="2033" w:type="dxa"/>
          </w:tcPr>
          <w:p w14:paraId="3E03A577" w14:textId="49B51D15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113</w:t>
            </w:r>
          </w:p>
        </w:tc>
        <w:tc>
          <w:tcPr>
            <w:tcW w:w="2070" w:type="dxa"/>
          </w:tcPr>
          <w:p w14:paraId="2CEF9714" w14:textId="0933AA0E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119</w:t>
            </w:r>
          </w:p>
        </w:tc>
      </w:tr>
      <w:tr w:rsidR="000E32EE" w:rsidRPr="00EC5BD9" w14:paraId="3E45A57B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1D92E221" w14:textId="7FA538C3" w:rsidR="000E32EE" w:rsidRPr="00EB3CB4" w:rsidRDefault="00EB3CB4" w:rsidP="00D91B81">
            <w:pPr>
              <w:pStyle w:val="ConfigWindow"/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WAN Branch1|2</w:t>
            </w:r>
          </w:p>
        </w:tc>
        <w:tc>
          <w:tcPr>
            <w:tcW w:w="1791" w:type="dxa"/>
          </w:tcPr>
          <w:p w14:paraId="26F9D3B2" w14:textId="0D2EE89E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846" w:type="dxa"/>
          </w:tcPr>
          <w:p w14:paraId="593B26FC" w14:textId="523E4AF7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120</w:t>
            </w:r>
          </w:p>
        </w:tc>
        <w:tc>
          <w:tcPr>
            <w:tcW w:w="2033" w:type="dxa"/>
          </w:tcPr>
          <w:p w14:paraId="4D536AC9" w14:textId="6BF14BAC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121</w:t>
            </w:r>
          </w:p>
        </w:tc>
        <w:tc>
          <w:tcPr>
            <w:tcW w:w="2070" w:type="dxa"/>
          </w:tcPr>
          <w:p w14:paraId="143487AD" w14:textId="1514E80C" w:rsidR="000E32EE" w:rsidRPr="00EB3CB4" w:rsidRDefault="00D146BD" w:rsidP="00D91B81">
            <w:pPr>
              <w:pStyle w:val="ConfigWindow"/>
              <w:spacing w:line="360" w:lineRule="auto"/>
              <w:rPr>
                <w:color w:val="FF0000"/>
              </w:rPr>
            </w:pPr>
            <w:r w:rsidRPr="00D146BD">
              <w:rPr>
                <w:color w:val="FF0000"/>
              </w:rPr>
              <w:t>10.11.48.</w:t>
            </w:r>
            <w:r>
              <w:rPr>
                <w:color w:val="FF0000"/>
              </w:rPr>
              <w:t>123</w:t>
            </w:r>
          </w:p>
        </w:tc>
      </w:tr>
    </w:tbl>
    <w:p w14:paraId="10EA2AEA" w14:textId="77777777" w:rsidR="000E32EE" w:rsidRDefault="000E32EE" w:rsidP="00D91B81">
      <w:pPr>
        <w:pStyle w:val="Titre3"/>
        <w:spacing w:line="360" w:lineRule="auto"/>
      </w:pPr>
      <w:r>
        <w:t>documentation du schéma d’adressage</w:t>
      </w:r>
    </w:p>
    <w:p w14:paraId="027D1493" w14:textId="77777777" w:rsidR="000E32EE" w:rsidRDefault="000E32EE" w:rsidP="00D91B81">
      <w:pPr>
        <w:pStyle w:val="SubStepAlpha"/>
        <w:spacing w:line="360" w:lineRule="auto"/>
      </w:pPr>
      <w:r>
        <w:t xml:space="preserve">Attribuez les premières adresses IP utilisables à </w:t>
      </w:r>
      <w:r>
        <w:rPr>
          <w:b/>
        </w:rPr>
        <w:t>[[R1Name]]</w:t>
      </w:r>
      <w:r>
        <w:t xml:space="preserve"> pour les deux liaisons LAN et la liaison WAN.</w:t>
      </w:r>
    </w:p>
    <w:p w14:paraId="138AFC69" w14:textId="77777777" w:rsidR="000E32EE" w:rsidRDefault="000E32EE" w:rsidP="00D91B81">
      <w:pPr>
        <w:pStyle w:val="SubStepAlpha"/>
        <w:spacing w:line="360" w:lineRule="auto"/>
      </w:pPr>
      <w:r>
        <w:lastRenderedPageBreak/>
        <w:t xml:space="preserve">Attribuez les premières adresses IP utilisables à </w:t>
      </w:r>
      <w:r>
        <w:rPr>
          <w:b/>
        </w:rPr>
        <w:t>[[R2Name]]</w:t>
      </w:r>
      <w:r>
        <w:t xml:space="preserve"> pour les deux liaisons LAN. Attribuez la dernière adresse IP utilisable à la liaison WAN.</w:t>
      </w:r>
    </w:p>
    <w:p w14:paraId="5601F3AE" w14:textId="77777777" w:rsidR="000E32EE" w:rsidRDefault="000E32EE" w:rsidP="00D91B81">
      <w:pPr>
        <w:pStyle w:val="SubStepAlpha"/>
        <w:spacing w:line="360" w:lineRule="auto"/>
      </w:pPr>
      <w:r>
        <w:t>Attribuez la deuxième adresse IP utilisable aux commutateurs.</w:t>
      </w:r>
    </w:p>
    <w:p w14:paraId="23EE3926" w14:textId="77777777" w:rsidR="000E32EE" w:rsidRPr="00653440" w:rsidRDefault="000E32EE" w:rsidP="00D91B81">
      <w:pPr>
        <w:pStyle w:val="SubStepAlpha"/>
        <w:spacing w:line="360" w:lineRule="auto"/>
      </w:pPr>
      <w:r>
        <w:t xml:space="preserve">Attribuez les dernières adresses IP utilisables aux hôtes. </w:t>
      </w:r>
    </w:p>
    <w:p w14:paraId="05131F9B" w14:textId="77777777" w:rsidR="000E32EE" w:rsidRPr="009C5C21" w:rsidRDefault="000E32EE" w:rsidP="00D91B81">
      <w:pPr>
        <w:pStyle w:val="Titre2"/>
        <w:spacing w:line="360" w:lineRule="auto"/>
      </w:pPr>
      <w:r>
        <w:t>Attribuer des adresses IP aux périphériques et vérifier la connectivité</w:t>
      </w:r>
    </w:p>
    <w:p w14:paraId="49B024A5" w14:textId="77777777" w:rsidR="000E32EE" w:rsidRPr="00653440" w:rsidRDefault="000E32EE" w:rsidP="00D91B81">
      <w:pPr>
        <w:pStyle w:val="BodyTextL25"/>
        <w:spacing w:line="360" w:lineRule="auto"/>
      </w:pPr>
      <w:r>
        <w:t>L'adressage IP est déjà configuré en grande partie sur ce réseau. Procédez comme suit pour terminer la configuration de l'adressage.</w:t>
      </w:r>
    </w:p>
    <w:p w14:paraId="057AB5A5" w14:textId="77777777" w:rsidR="000E32EE" w:rsidRPr="00653440" w:rsidRDefault="000E32EE" w:rsidP="00D91B81">
      <w:pPr>
        <w:pStyle w:val="Titre3"/>
        <w:spacing w:line="360" w:lineRule="auto"/>
      </w:pPr>
      <w:r>
        <w:t>Configurez l'adressage IP sur les interfaces LAN de [[R1Name]].</w:t>
      </w:r>
    </w:p>
    <w:p w14:paraId="4F973D67" w14:textId="77777777" w:rsidR="000E32EE" w:rsidRPr="00653440" w:rsidRDefault="000E32EE" w:rsidP="00D91B81">
      <w:pPr>
        <w:pStyle w:val="Titre3"/>
        <w:spacing w:line="360" w:lineRule="auto"/>
      </w:pPr>
      <w:r>
        <w:t>Configurez l'adressage IP sur le commutateur [[S3Name]], y compris la passerelle par défaut.</w:t>
      </w:r>
    </w:p>
    <w:p w14:paraId="781B76AD" w14:textId="77777777" w:rsidR="000E32EE" w:rsidRDefault="000E32EE" w:rsidP="00D91B81">
      <w:pPr>
        <w:pStyle w:val="Titre3"/>
        <w:spacing w:line="360" w:lineRule="auto"/>
      </w:pPr>
      <w:r>
        <w:t>Configurez l'adressage IP sur [[PC4Name]], y compris la passerelle par défaut.</w:t>
      </w:r>
    </w:p>
    <w:p w14:paraId="50A4B804" w14:textId="77777777" w:rsidR="000E32EE" w:rsidRDefault="000E32EE" w:rsidP="00D91B81">
      <w:pPr>
        <w:pStyle w:val="Titre3"/>
        <w:spacing w:line="360" w:lineRule="auto"/>
      </w:pPr>
      <w:r>
        <w:t>Vérifiez la connectivité.</w:t>
      </w:r>
    </w:p>
    <w:p w14:paraId="5A346451" w14:textId="77777777" w:rsidR="000E32EE" w:rsidRPr="00C96935" w:rsidRDefault="000E32EE" w:rsidP="00D91B81">
      <w:pPr>
        <w:pStyle w:val="BodyTextL25"/>
        <w:spacing w:line="360" w:lineRule="auto"/>
      </w:pPr>
      <w:r>
        <w:t xml:space="preserve">Vous ne pouvez vérifier la connectivité qu'à partir de [[R1Name]], [[S3Name]] et [[PC4Name]]. Vous devriez toutefois pouvoir envoyer une requête ping à toutes les adresses IP figurant dans la </w:t>
      </w:r>
      <w:r>
        <w:rPr>
          <w:b/>
        </w:rPr>
        <w:t>table d'adressage</w:t>
      </w:r>
      <w:r>
        <w:t>.</w:t>
      </w:r>
    </w:p>
    <w:p w14:paraId="26F962BA" w14:textId="77777777" w:rsidR="000E32EE" w:rsidRDefault="000E32EE" w:rsidP="00D91B81">
      <w:pPr>
        <w:pStyle w:val="BodyText2"/>
        <w:spacing w:line="360" w:lineRule="auto"/>
      </w:pPr>
      <w:r>
        <w:t>ID:[[indexAdds]][[indexNames]][[indexTopos]]</w:t>
      </w:r>
    </w:p>
    <w:p w14:paraId="31BEC242" w14:textId="77777777" w:rsidR="009805EC" w:rsidRDefault="00147ABD" w:rsidP="00D91B81">
      <w:pPr>
        <w:pStyle w:val="ConfigWindow"/>
        <w:spacing w:line="360" w:lineRule="auto"/>
      </w:pPr>
      <w:r>
        <w:t>Fin du docu</w:t>
      </w:r>
    </w:p>
    <w:p w14:paraId="748E5DD2" w14:textId="77777777" w:rsidR="009805EC" w:rsidRDefault="009805EC">
      <w:pPr>
        <w:spacing w:before="0" w:after="0" w:line="240" w:lineRule="auto"/>
        <w:rPr>
          <w:rFonts w:eastAsia="Times New Roman"/>
          <w:i/>
          <w:color w:val="FFFFFF" w:themeColor="background1"/>
          <w:sz w:val="20"/>
          <w:szCs w:val="24"/>
        </w:rPr>
      </w:pPr>
      <w:r>
        <w:br w:type="page"/>
      </w:r>
    </w:p>
    <w:p w14:paraId="1544C719" w14:textId="25B42565" w:rsidR="009805EC" w:rsidRPr="009805EC" w:rsidRDefault="009805EC" w:rsidP="009805EC">
      <w:pPr>
        <w:shd w:val="clear" w:color="auto" w:fill="FFFFFF"/>
        <w:spacing w:before="150" w:after="255" w:line="240" w:lineRule="auto"/>
        <w:rPr>
          <w:rFonts w:eastAsia="Times New Roman" w:cs="Arial"/>
          <w:color w:val="222222"/>
          <w:sz w:val="20"/>
          <w:szCs w:val="20"/>
          <w:lang w:val="fr-BE" w:eastAsia="fr-BE"/>
        </w:rPr>
      </w:pPr>
      <w:r w:rsidRPr="009805EC">
        <w:rPr>
          <w:rFonts w:eastAsia="Times New Roman" w:cs="Arial"/>
          <w:b/>
          <w:bCs/>
          <w:color w:val="FF0000"/>
          <w:sz w:val="20"/>
          <w:szCs w:val="20"/>
          <w:lang w:val="fr-BE" w:eastAsia="fr-BE"/>
        </w:rPr>
        <w:lastRenderedPageBreak/>
        <w:t>B</w:t>
      </w:r>
      <w:r w:rsidR="00123438">
        <w:rPr>
          <w:rFonts w:eastAsia="Times New Roman" w:cs="Arial"/>
          <w:b/>
          <w:bCs/>
          <w:color w:val="FF0000"/>
          <w:sz w:val="20"/>
          <w:szCs w:val="20"/>
          <w:lang w:val="fr-BE" w:eastAsia="fr-BE"/>
        </w:rPr>
        <w:t>ranch</w:t>
      </w:r>
      <w:r w:rsidRPr="009805EC">
        <w:rPr>
          <w:rFonts w:eastAsia="Times New Roman" w:cs="Arial"/>
          <w:b/>
          <w:bCs/>
          <w:color w:val="FF0000"/>
          <w:sz w:val="20"/>
          <w:szCs w:val="20"/>
          <w:lang w:val="fr-BE" w:eastAsia="fr-BE"/>
        </w:rPr>
        <w:t xml:space="preserve"> 1</w:t>
      </w:r>
    </w:p>
    <w:p w14:paraId="0A96B8B1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</w:pPr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  <w:t>en</w:t>
      </w:r>
    </w:p>
    <w:p w14:paraId="53381107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</w:pPr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  <w:t xml:space="preserve"> </w:t>
      </w:r>
    </w:p>
    <w:p w14:paraId="28F21243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</w:pPr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  <w:t>conf t</w:t>
      </w:r>
    </w:p>
    <w:p w14:paraId="69B34A36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</w:pPr>
      <w:proofErr w:type="spellStart"/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  <w:t>int</w:t>
      </w:r>
      <w:proofErr w:type="spellEnd"/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  <w:t xml:space="preserve"> g0/0</w:t>
      </w:r>
    </w:p>
    <w:p w14:paraId="1E32EA76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</w:pPr>
      <w:proofErr w:type="spellStart"/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  <w:t>ip</w:t>
      </w:r>
      <w:proofErr w:type="spellEnd"/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  <w:t xml:space="preserve"> add 10.11.48.97 255.255.255.240</w:t>
      </w:r>
    </w:p>
    <w:p w14:paraId="2259797A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</w:pPr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  <w:t>no shut</w:t>
      </w:r>
    </w:p>
    <w:p w14:paraId="5D95F12B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</w:pPr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  <w:t>int g0/1</w:t>
      </w:r>
    </w:p>
    <w:p w14:paraId="5C51F322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</w:pPr>
      <w:proofErr w:type="spellStart"/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  <w:t>ip</w:t>
      </w:r>
      <w:proofErr w:type="spellEnd"/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  <w:t xml:space="preserve"> add 10.11.48.65 255.255.255.224</w:t>
      </w:r>
    </w:p>
    <w:p w14:paraId="4EE94A80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BE"/>
        </w:rPr>
      </w:pPr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  <w:t>no shut</w:t>
      </w:r>
    </w:p>
    <w:p w14:paraId="66DBE099" w14:textId="36BFD48B" w:rsidR="009805EC" w:rsidRPr="009805EC" w:rsidRDefault="00123438" w:rsidP="009805EC">
      <w:pPr>
        <w:shd w:val="clear" w:color="auto" w:fill="FFFFFF"/>
        <w:spacing w:before="150" w:after="255" w:line="240" w:lineRule="auto"/>
        <w:rPr>
          <w:rFonts w:eastAsia="Times New Roman" w:cs="Arial"/>
          <w:color w:val="222222"/>
          <w:sz w:val="20"/>
          <w:szCs w:val="20"/>
          <w:lang w:val="en-US" w:eastAsia="fr-BE"/>
        </w:rPr>
      </w:pPr>
      <w:r w:rsidRPr="00123438">
        <w:rPr>
          <w:rFonts w:eastAsia="Times New Roman" w:cs="Arial"/>
          <w:b/>
          <w:bCs/>
          <w:color w:val="FF0000"/>
          <w:sz w:val="20"/>
          <w:szCs w:val="20"/>
          <w:lang w:val="en-US" w:eastAsia="fr-BE"/>
        </w:rPr>
        <w:t>Ro</w:t>
      </w:r>
      <w:r>
        <w:rPr>
          <w:rFonts w:eastAsia="Times New Roman" w:cs="Arial"/>
          <w:b/>
          <w:bCs/>
          <w:color w:val="FF0000"/>
          <w:sz w:val="20"/>
          <w:szCs w:val="20"/>
          <w:lang w:val="en-US" w:eastAsia="fr-BE"/>
        </w:rPr>
        <w:t>om 312</w:t>
      </w:r>
    </w:p>
    <w:p w14:paraId="1C442E18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</w:pPr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  <w:t>en</w:t>
      </w:r>
    </w:p>
    <w:p w14:paraId="7EA90065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</w:pPr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  <w:t>conf t</w:t>
      </w:r>
    </w:p>
    <w:p w14:paraId="34810CF1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</w:pPr>
      <w:proofErr w:type="spellStart"/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  <w:t>int</w:t>
      </w:r>
      <w:proofErr w:type="spellEnd"/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fr-BE" w:eastAsia="fr-BE"/>
        </w:rPr>
        <w:t xml:space="preserve"> vlan 1</w:t>
      </w:r>
    </w:p>
    <w:p w14:paraId="55DA42E8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</w:pPr>
      <w:proofErr w:type="spellStart"/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  <w:t>ip</w:t>
      </w:r>
      <w:proofErr w:type="spellEnd"/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  <w:t xml:space="preserve"> add 10.11.48.114 255.255.255.248</w:t>
      </w:r>
    </w:p>
    <w:p w14:paraId="31459174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</w:pPr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  <w:t>no shut</w:t>
      </w:r>
    </w:p>
    <w:p w14:paraId="54E9DA71" w14:textId="77777777" w:rsidR="009805EC" w:rsidRPr="009805EC" w:rsidRDefault="009805EC" w:rsidP="009805EC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BE"/>
        </w:rPr>
      </w:pPr>
      <w:proofErr w:type="spellStart"/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  <w:t>ip</w:t>
      </w:r>
      <w:proofErr w:type="spellEnd"/>
      <w:r w:rsidRPr="009805EC">
        <w:rPr>
          <w:rFonts w:ascii="Consolas" w:eastAsia="Times New Roman" w:hAnsi="Consolas" w:cs="Courier New"/>
          <w:color w:val="FF0000"/>
          <w:sz w:val="20"/>
          <w:szCs w:val="20"/>
          <w:lang w:val="en-US" w:eastAsia="fr-BE"/>
        </w:rPr>
        <w:t xml:space="preserve"> def 10.11.48.113</w:t>
      </w:r>
    </w:p>
    <w:p w14:paraId="2A6E0FF2" w14:textId="1BBEEC66" w:rsidR="009805EC" w:rsidRPr="009805EC" w:rsidRDefault="00123438" w:rsidP="009805EC">
      <w:pPr>
        <w:shd w:val="clear" w:color="auto" w:fill="FFFFFF"/>
        <w:spacing w:before="150" w:after="255" w:line="240" w:lineRule="auto"/>
        <w:rPr>
          <w:rFonts w:eastAsia="Times New Roman" w:cs="Arial"/>
          <w:color w:val="222222"/>
          <w:sz w:val="20"/>
          <w:szCs w:val="20"/>
          <w:lang w:val="fr-BE" w:eastAsia="fr-BE"/>
        </w:rPr>
      </w:pPr>
      <w:r>
        <w:rPr>
          <w:rFonts w:eastAsia="Times New Roman" w:cs="Arial"/>
          <w:b/>
          <w:bCs/>
          <w:color w:val="FF0000"/>
          <w:sz w:val="20"/>
          <w:szCs w:val="20"/>
          <w:lang w:val="fr-BE" w:eastAsia="fr-BE"/>
        </w:rPr>
        <w:t>PC</w:t>
      </w:r>
      <w:r w:rsidR="009805EC" w:rsidRPr="009805EC">
        <w:rPr>
          <w:rFonts w:eastAsia="Times New Roman" w:cs="Arial"/>
          <w:b/>
          <w:bCs/>
          <w:color w:val="FF0000"/>
          <w:sz w:val="20"/>
          <w:szCs w:val="20"/>
          <w:lang w:val="fr-BE" w:eastAsia="fr-BE"/>
        </w:rPr>
        <w:t>-D</w:t>
      </w:r>
    </w:p>
    <w:p w14:paraId="5B668A28" w14:textId="77777777" w:rsidR="009805EC" w:rsidRPr="009805EC" w:rsidRDefault="009805EC" w:rsidP="009805EC">
      <w:pPr>
        <w:shd w:val="clear" w:color="auto" w:fill="FFFFFF"/>
        <w:spacing w:before="150" w:after="255" w:line="240" w:lineRule="auto"/>
        <w:rPr>
          <w:rFonts w:eastAsia="Times New Roman" w:cs="Arial"/>
          <w:color w:val="222222"/>
          <w:sz w:val="20"/>
          <w:szCs w:val="20"/>
          <w:lang w:val="fr-BE" w:eastAsia="fr-BE"/>
        </w:rPr>
      </w:pPr>
      <w:r w:rsidRPr="009805EC">
        <w:rPr>
          <w:rFonts w:eastAsia="Times New Roman" w:cs="Arial"/>
          <w:color w:val="FF0000"/>
          <w:sz w:val="20"/>
          <w:szCs w:val="20"/>
          <w:lang w:val="fr-BE" w:eastAsia="fr-BE"/>
        </w:rPr>
        <w:t>Adresse IP : 10.11.48.62</w:t>
      </w:r>
      <w:r w:rsidRPr="009805EC">
        <w:rPr>
          <w:rFonts w:eastAsia="Times New Roman" w:cs="Arial"/>
          <w:color w:val="222222"/>
          <w:sz w:val="20"/>
          <w:szCs w:val="20"/>
          <w:lang w:val="fr-BE" w:eastAsia="fr-BE"/>
        </w:rPr>
        <w:br/>
      </w:r>
      <w:r w:rsidRPr="009805EC">
        <w:rPr>
          <w:rFonts w:eastAsia="Times New Roman" w:cs="Arial"/>
          <w:color w:val="FF0000"/>
          <w:sz w:val="20"/>
          <w:szCs w:val="20"/>
          <w:lang w:val="fr-BE" w:eastAsia="fr-BE"/>
        </w:rPr>
        <w:t>Masque de sous-réseau : 255.255.255.192</w:t>
      </w:r>
      <w:r w:rsidRPr="009805EC">
        <w:rPr>
          <w:rFonts w:eastAsia="Times New Roman" w:cs="Arial"/>
          <w:color w:val="222222"/>
          <w:sz w:val="20"/>
          <w:szCs w:val="20"/>
          <w:lang w:val="fr-BE" w:eastAsia="fr-BE"/>
        </w:rPr>
        <w:br/>
      </w:r>
      <w:r w:rsidRPr="009805EC">
        <w:rPr>
          <w:rFonts w:eastAsia="Times New Roman" w:cs="Arial"/>
          <w:color w:val="FF0000"/>
          <w:sz w:val="20"/>
          <w:szCs w:val="20"/>
          <w:lang w:val="fr-BE" w:eastAsia="fr-BE"/>
        </w:rPr>
        <w:t>Passerelle par défaut : 10.11.48.1</w:t>
      </w:r>
    </w:p>
    <w:p w14:paraId="484D313E" w14:textId="7E2F3843" w:rsidR="00147ABD" w:rsidRDefault="00147ABD" w:rsidP="00D91B81">
      <w:pPr>
        <w:pStyle w:val="ConfigWindow"/>
        <w:spacing w:line="360" w:lineRule="auto"/>
      </w:pPr>
      <w:r>
        <w:t>ment</w:t>
      </w:r>
    </w:p>
    <w:sectPr w:rsidR="00147ABD" w:rsidSect="00823D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84C7" w14:textId="77777777" w:rsidR="00823D46" w:rsidRDefault="00823D46" w:rsidP="00710659">
      <w:pPr>
        <w:spacing w:after="0" w:line="240" w:lineRule="auto"/>
      </w:pPr>
      <w:r>
        <w:separator/>
      </w:r>
    </w:p>
    <w:p w14:paraId="4FF67D37" w14:textId="77777777" w:rsidR="00823D46" w:rsidRDefault="00823D46"/>
  </w:endnote>
  <w:endnote w:type="continuationSeparator" w:id="0">
    <w:p w14:paraId="19E2A086" w14:textId="77777777" w:rsidR="00823D46" w:rsidRDefault="00823D46" w:rsidP="00710659">
      <w:pPr>
        <w:spacing w:after="0" w:line="240" w:lineRule="auto"/>
      </w:pPr>
      <w:r>
        <w:continuationSeparator/>
      </w:r>
    </w:p>
    <w:p w14:paraId="2634EDC7" w14:textId="77777777" w:rsidR="00823D46" w:rsidRDefault="00823D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0ED7" w14:textId="77777777" w:rsidR="00147ABD" w:rsidRDefault="00147A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F0C1" w14:textId="18DE730F" w:rsidR="00147ABD" w:rsidRPr="00882B63" w:rsidRDefault="00147ABD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5E372D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E495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E495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FCBE" w14:textId="6FAAE470" w:rsidR="00147ABD" w:rsidRPr="00882B63" w:rsidRDefault="00147ABD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5E372D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E495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E495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877F5" w14:textId="77777777" w:rsidR="00823D46" w:rsidRDefault="00823D46" w:rsidP="00710659">
      <w:pPr>
        <w:spacing w:after="0" w:line="240" w:lineRule="auto"/>
      </w:pPr>
      <w:r>
        <w:separator/>
      </w:r>
    </w:p>
    <w:p w14:paraId="740ECD0A" w14:textId="77777777" w:rsidR="00823D46" w:rsidRDefault="00823D46"/>
  </w:footnote>
  <w:footnote w:type="continuationSeparator" w:id="0">
    <w:p w14:paraId="147FAFDF" w14:textId="77777777" w:rsidR="00823D46" w:rsidRDefault="00823D46" w:rsidP="00710659">
      <w:pPr>
        <w:spacing w:after="0" w:line="240" w:lineRule="auto"/>
      </w:pPr>
      <w:r>
        <w:continuationSeparator/>
      </w:r>
    </w:p>
    <w:p w14:paraId="018AB9E2" w14:textId="77777777" w:rsidR="00823D46" w:rsidRDefault="00823D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6D85" w14:textId="77777777" w:rsidR="00147ABD" w:rsidRDefault="00147A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re"/>
      <w:tag w:val=""/>
      <w:id w:val="-1711953976"/>
      <w:placeholder>
        <w:docPart w:val="AA74A9477E6F49D89CB1A553B3249CC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8BC4AA" w14:textId="77777777" w:rsidR="00147ABD" w:rsidRDefault="00147ABD" w:rsidP="008402F2">
        <w:pPr>
          <w:pStyle w:val="PageHead"/>
        </w:pPr>
        <w:r>
          <w:t>Packet Tracer - Pratique de conception et de mise en œuvre VLSM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E9FB" w14:textId="77777777" w:rsidR="00147ABD" w:rsidRDefault="00147ABD" w:rsidP="006C3FCF">
    <w:pPr>
      <w:ind w:left="-288"/>
    </w:pPr>
    <w:r>
      <w:rPr>
        <w:noProof/>
        <w:lang w:val="en-US"/>
      </w:rPr>
      <w:drawing>
        <wp:inline distT="0" distB="0" distL="0" distR="0" wp14:anchorId="4B2CDEE4" wp14:editId="136FAE6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2C8A1938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016C60C"/>
    <w:styleLink w:val="LabList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Parti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65517EC"/>
    <w:multiLevelType w:val="multilevel"/>
    <w:tmpl w:val="002C0F62"/>
    <w:lvl w:ilvl="0">
      <w:start w:val="1"/>
      <w:numFmt w:val="decimal"/>
      <w:suff w:val="space"/>
      <w:lvlText w:val="Parti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âch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88187926">
    <w:abstractNumId w:val="5"/>
  </w:num>
  <w:num w:numId="2" w16cid:durableId="353577907">
    <w:abstractNumId w:val="3"/>
    <w:lvlOverride w:ilvl="0">
      <w:lvl w:ilvl="0">
        <w:start w:val="1"/>
        <w:numFmt w:val="decimal"/>
        <w:pStyle w:val="Titre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21371878">
    <w:abstractNumId w:val="2"/>
  </w:num>
  <w:num w:numId="4" w16cid:durableId="875699820">
    <w:abstractNumId w:val="3"/>
    <w:lvlOverride w:ilvl="0">
      <w:startOverride w:val="1"/>
      <w:lvl w:ilvl="0">
        <w:start w:val="1"/>
        <w:numFmt w:val="decimal"/>
        <w:pStyle w:val="Titre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97885747">
    <w:abstractNumId w:val="3"/>
  </w:num>
  <w:num w:numId="6" w16cid:durableId="361246761">
    <w:abstractNumId w:val="0"/>
  </w:num>
  <w:num w:numId="7" w16cid:durableId="1663005874">
    <w:abstractNumId w:val="1"/>
  </w:num>
  <w:num w:numId="8" w16cid:durableId="884214543">
    <w:abstractNumId w:val="4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6987736">
    <w:abstractNumId w:val="3"/>
    <w:lvlOverride w:ilvl="2">
      <w:lvl w:ilvl="2">
        <w:start w:val="1"/>
        <w:numFmt w:val="lowerLetter"/>
        <w:pStyle w:val="Titre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479081728">
    <w:abstractNumId w:val="6"/>
    <w:lvlOverride w:ilvl="0">
      <w:lvl w:ilvl="0">
        <w:start w:val="1"/>
        <w:numFmt w:val="decimal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222401777">
    <w:abstractNumId w:val="6"/>
    <w:lvlOverride w:ilvl="1">
      <w:lvl w:ilvl="1">
        <w:start w:val="1"/>
        <w:numFmt w:val="decimal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</w:num>
  <w:num w:numId="12" w16cid:durableId="1613895383">
    <w:abstractNumId w:val="6"/>
    <w:lvlOverride w:ilvl="0">
      <w:lvl w:ilvl="0">
        <w:start w:val="1"/>
        <w:numFmt w:val="decimal"/>
        <w:lvlText w:val="Partie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3AD"/>
    <w:rsid w:val="00001BDF"/>
    <w:rsid w:val="000031A1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32EE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1BD"/>
    <w:rsid w:val="00120CBE"/>
    <w:rsid w:val="00121BAE"/>
    <w:rsid w:val="00123438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7AB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663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6769F"/>
    <w:rsid w:val="00270FCC"/>
    <w:rsid w:val="002768DC"/>
    <w:rsid w:val="00280D22"/>
    <w:rsid w:val="00294C8F"/>
    <w:rsid w:val="002953AC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1EF1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18A"/>
    <w:rsid w:val="00382EC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83"/>
    <w:rsid w:val="00450F7A"/>
    <w:rsid w:val="00452C6D"/>
    <w:rsid w:val="00455E0B"/>
    <w:rsid w:val="0045724D"/>
    <w:rsid w:val="00457934"/>
    <w:rsid w:val="00462B9F"/>
    <w:rsid w:val="004659EE"/>
    <w:rsid w:val="00473CF2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5AE0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372D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87E"/>
    <w:rsid w:val="00620ED5"/>
    <w:rsid w:val="00622D61"/>
    <w:rsid w:val="00624198"/>
    <w:rsid w:val="0063666A"/>
    <w:rsid w:val="00636C28"/>
    <w:rsid w:val="006428E5"/>
    <w:rsid w:val="00644958"/>
    <w:rsid w:val="006513FB"/>
    <w:rsid w:val="00653ACF"/>
    <w:rsid w:val="00656EEF"/>
    <w:rsid w:val="006576AF"/>
    <w:rsid w:val="00671CB1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64E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90F"/>
    <w:rsid w:val="007F3A60"/>
    <w:rsid w:val="007F3D0B"/>
    <w:rsid w:val="007F7C94"/>
    <w:rsid w:val="00802FFA"/>
    <w:rsid w:val="00810E4B"/>
    <w:rsid w:val="00814BAA"/>
    <w:rsid w:val="00816F0C"/>
    <w:rsid w:val="0082211C"/>
    <w:rsid w:val="00823D46"/>
    <w:rsid w:val="00824295"/>
    <w:rsid w:val="00827A65"/>
    <w:rsid w:val="00830473"/>
    <w:rsid w:val="008313F3"/>
    <w:rsid w:val="00835942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DE8"/>
    <w:rsid w:val="009400C3"/>
    <w:rsid w:val="00942299"/>
    <w:rsid w:val="009453F7"/>
    <w:rsid w:val="009476C0"/>
    <w:rsid w:val="0095278D"/>
    <w:rsid w:val="00963E34"/>
    <w:rsid w:val="00964DFA"/>
    <w:rsid w:val="00970A69"/>
    <w:rsid w:val="009805EC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21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65C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68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5457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A0C"/>
    <w:rsid w:val="00BB73FF"/>
    <w:rsid w:val="00BB7688"/>
    <w:rsid w:val="00BC6039"/>
    <w:rsid w:val="00BC7423"/>
    <w:rsid w:val="00BC7CAC"/>
    <w:rsid w:val="00BD6D76"/>
    <w:rsid w:val="00BE4956"/>
    <w:rsid w:val="00BE56B3"/>
    <w:rsid w:val="00BE676D"/>
    <w:rsid w:val="00BE6B1C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3D8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92B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46BD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3F3"/>
    <w:rsid w:val="00D5158E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B81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54CB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CB4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3AD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D77AAB"/>
  <w15:docId w15:val="{2B0F6A7D-C0E9-4C99-827E-89C596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C5C21"/>
    <w:pPr>
      <w:spacing w:before="60" w:after="60" w:line="276" w:lineRule="auto"/>
    </w:pPr>
    <w:rPr>
      <w:sz w:val="22"/>
      <w:szCs w:val="22"/>
    </w:rPr>
  </w:style>
  <w:style w:type="paragraph" w:styleId="Titre1">
    <w:name w:val="heading 1"/>
    <w:basedOn w:val="Normal"/>
    <w:next w:val="BodyTextL25"/>
    <w:link w:val="Titre1Car"/>
    <w:uiPriority w:val="9"/>
    <w:unhideWhenUsed/>
    <w:qFormat/>
    <w:rsid w:val="009C5C2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itre2">
    <w:name w:val="heading 2"/>
    <w:basedOn w:val="Normal"/>
    <w:next w:val="BodyTextL25"/>
    <w:link w:val="Titre2Car"/>
    <w:autoRedefine/>
    <w:uiPriority w:val="9"/>
    <w:unhideWhenUsed/>
    <w:qFormat/>
    <w:rsid w:val="00147ABD"/>
    <w:pPr>
      <w:keepNext/>
      <w:numPr>
        <w:ilvl w:val="1"/>
        <w:numId w:val="5"/>
      </w:numPr>
      <w:tabs>
        <w:tab w:val="num" w:pos="990"/>
      </w:tabs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9C5C2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6208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9C5C21"/>
    <w:rPr>
      <w:b/>
      <w:bCs/>
      <w:noProof/>
      <w:sz w:val="26"/>
      <w:szCs w:val="26"/>
    </w:rPr>
  </w:style>
  <w:style w:type="character" w:customStyle="1" w:styleId="Titre2Car">
    <w:name w:val="Titre 2 Car"/>
    <w:link w:val="Titre2"/>
    <w:uiPriority w:val="9"/>
    <w:rsid w:val="00147AB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513F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-tte">
    <w:name w:val="header"/>
    <w:basedOn w:val="Normal"/>
    <w:link w:val="En-tte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8402F2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E859E3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Grilledutableau">
    <w:name w:val="Table Grid"/>
    <w:basedOn w:val="Tableau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450E83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9C5C2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C5C2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au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ucune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9C5C2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Marquedecommentaire">
    <w:name w:val="annotation reference"/>
    <w:semiHidden/>
    <w:unhideWhenUsed/>
    <w:rsid w:val="000B234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0B23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0B234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234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596998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62087E"/>
    <w:rPr>
      <w:rFonts w:eastAsia="Times New Roman"/>
      <w:bCs/>
      <w:color w:val="FFFFFF" w:themeColor="background1"/>
      <w:sz w:val="6"/>
      <w:szCs w:val="28"/>
    </w:rPr>
  </w:style>
  <w:style w:type="character" w:customStyle="1" w:styleId="Titre5Car">
    <w:name w:val="Titre 5 Car"/>
    <w:basedOn w:val="Policepardfaut"/>
    <w:link w:val="Titre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BF76BE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BF76BE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BF76BE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D531D0"/>
    <w:rPr>
      <w:rFonts w:eastAsia="Times New Roman"/>
      <w:b/>
      <w:bCs/>
      <w:sz w:val="22"/>
      <w:szCs w:val="26"/>
    </w:rPr>
  </w:style>
  <w:style w:type="paragraph" w:styleId="Notedefin">
    <w:name w:val="endnote text"/>
    <w:basedOn w:val="Normal"/>
    <w:link w:val="Notedefin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231DCA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desrfrencesjuridiqu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Policepardfau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sdetexteCar"/>
    <w:link w:val="BodyTextBold"/>
    <w:rsid w:val="00C73E03"/>
    <w:rPr>
      <w:rFonts w:eastAsia="Times New Roman" w:cs="Arial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au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edelespacerserv">
    <w:name w:val="Placeholder Text"/>
    <w:basedOn w:val="Policepardfaut"/>
    <w:uiPriority w:val="99"/>
    <w:semiHidden/>
    <w:rsid w:val="00FA154B"/>
    <w:rPr>
      <w:color w:val="808080"/>
    </w:rPr>
  </w:style>
  <w:style w:type="paragraph" w:customStyle="1" w:styleId="BodyText2">
    <w:name w:val="Body Text2"/>
    <w:basedOn w:val="Normal"/>
    <w:qFormat/>
    <w:rsid w:val="000E32EE"/>
    <w:pPr>
      <w:spacing w:line="240" w:lineRule="auto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C66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4A9477E6F49D89CB1A553B324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DADCD-8461-4EFB-9E13-FB651CDAD80B}"/>
      </w:docPartPr>
      <w:docPartBody>
        <w:p w:rsidR="000328F7" w:rsidRDefault="00EE09C6">
          <w:pPr>
            <w:pStyle w:val="AA74A9477E6F49D89CB1A553B3249CCE"/>
          </w:pPr>
          <w:r>
            <w:rPr>
              <w:rStyle w:val="Textedelespacerserv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9C6"/>
    <w:rsid w:val="000328F7"/>
    <w:rsid w:val="0004297E"/>
    <w:rsid w:val="003C1AE8"/>
    <w:rsid w:val="003F20AD"/>
    <w:rsid w:val="00C354B6"/>
    <w:rsid w:val="00C41A8C"/>
    <w:rsid w:val="00D57623"/>
    <w:rsid w:val="00E338B3"/>
    <w:rsid w:val="00E74CB6"/>
    <w:rsid w:val="00E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A74A9477E6F49D89CB1A553B3249CCE">
    <w:name w:val="AA74A9477E6F49D89CB1A553B3249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13E11A-AD73-45A1-BC9E-22D1530F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57</TotalTime>
  <Pages>5</Pages>
  <Words>913</Words>
  <Characters>5022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Pratique de conception et de mise en œuvre VLSM</vt:lpstr>
      <vt:lpstr>Packet Tracer - Pratique de conception et de mise en œuvre VLSM</vt:lpstr>
    </vt:vector>
  </TitlesOfParts>
  <Company>Cisco Systems, Inc.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Pratique de conception et de mise en œuvre VLSM</dc:title>
  <dc:creator>SP</dc:creator>
  <cp:keywords>Copié</cp:keywords>
  <dc:description>2013</dc:description>
  <cp:lastModifiedBy>Corentin Lallement</cp:lastModifiedBy>
  <cp:revision>8</cp:revision>
  <cp:lastPrinted>2020-06-01T19:24:00Z</cp:lastPrinted>
  <dcterms:created xsi:type="dcterms:W3CDTF">2020-06-01T19:23:00Z</dcterms:created>
  <dcterms:modified xsi:type="dcterms:W3CDTF">2024-03-20T08:47:00Z</dcterms:modified>
</cp:coreProperties>
</file>